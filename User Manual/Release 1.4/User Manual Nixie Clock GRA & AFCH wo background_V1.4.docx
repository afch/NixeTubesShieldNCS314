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000000" w:themeColor="text1"/>
        </w:rPr>
        <w:id w:val="528917822"/>
        <w:docPartObj>
          <w:docPartGallery w:val="Cover Pages"/>
          <w:docPartUnique/>
        </w:docPartObj>
      </w:sdtPr>
      <w:sdtContent>
        <w:p w:rsidR="00327B8D" w:rsidRPr="004D3C8D" w:rsidRDefault="0071620E">
          <w:pPr>
            <w:rPr>
              <w:color w:val="000000" w:themeColor="text1"/>
            </w:rPr>
          </w:pPr>
          <w:r w:rsidRPr="004D3C8D">
            <w:rPr>
              <w:noProof/>
              <w:color w:val="000000" w:themeColor="text1"/>
              <w:lang w:val="en-US" w:eastAsia="en-US"/>
            </w:rPr>
            <w:drawing>
              <wp:anchor distT="0" distB="0" distL="114300" distR="114300" simplePos="0" relativeHeight="251680768" behindDoc="0" locked="0" layoutInCell="1" allowOverlap="1" wp14:anchorId="02ADDCA7" wp14:editId="62F6B3B4">
                <wp:simplePos x="0" y="0"/>
                <wp:positionH relativeFrom="column">
                  <wp:posOffset>209550</wp:posOffset>
                </wp:positionH>
                <wp:positionV relativeFrom="paragraph">
                  <wp:posOffset>351790</wp:posOffset>
                </wp:positionV>
                <wp:extent cx="2865755" cy="1791335"/>
                <wp:effectExtent l="0" t="0" r="0" b="0"/>
                <wp:wrapSquare wrapText="bothSides"/>
                <wp:docPr id="15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Sketch_cleaned_alpha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65755" cy="1791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D4DC3" w:rsidRPr="004D3C8D">
            <w:rPr>
              <w:noProof/>
              <w:color w:val="000000" w:themeColor="text1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58F3B6" wp14:editId="488A4623">
                    <wp:simplePos x="0" y="0"/>
                    <wp:positionH relativeFrom="page">
                      <wp:posOffset>625577</wp:posOffset>
                    </wp:positionH>
                    <wp:positionV relativeFrom="page">
                      <wp:posOffset>1824584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Текстовое поле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7B8D" w:rsidRDefault="00796DA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1A0C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HooptieScript-Italic" w:hAnsi="HooptieScript-Italic"/>
                                      <w:sz w:val="56"/>
                                      <w:szCs w:val="56"/>
                                      <w:lang w:val="en-US"/>
                                    </w:rPr>
                                    <w:alias w:val="Название"/>
                                    <w:tag w:val=""/>
                                    <w:id w:val="42499737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CD4DC3" w:rsidRPr="009A4CE1">
                                      <w:rPr>
                                        <w:rFonts w:ascii="HooptieScript-Italic" w:hAnsi="HooptieScript-Italic"/>
                                        <w:sz w:val="56"/>
                                        <w:szCs w:val="56"/>
                                        <w:lang w:val="en-US"/>
                                      </w:rPr>
                                      <w:t>Divergence Meter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00000" w:themeColor="text1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98997262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27B8D" w:rsidRPr="00E36375" w:rsidRDefault="00CD4DC3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w:pPr>
                                    <w:r w:rsidRPr="00E36375">
                                      <w:rPr>
                                        <w:smallCaps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Nixie Clock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D58F3B6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13" o:spid="_x0000_s1026" type="#_x0000_t202" style="position:absolute;left:0;text-align:left;margin-left:49.25pt;margin-top:143.65pt;width:453pt;height:41.4pt;z-index:251659264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" filled="f" stroked="f" strokeweight=".5pt">
                    <v:textbox inset="0,0,0,0">
                      <w:txbxContent>
                        <w:p w:rsidR="00327B8D" w:rsidRDefault="00796DA9">
                          <w:pPr>
                            <w:pStyle w:val="NoSpacing"/>
                            <w:jc w:val="right"/>
                            <w:rPr>
                              <w:caps/>
                              <w:color w:val="261A0C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HooptieScript-Italic" w:hAnsi="HooptieScript-Italic"/>
                                <w:sz w:val="56"/>
                                <w:szCs w:val="56"/>
                                <w:lang w:val="en-US"/>
                              </w:rPr>
                              <w:alias w:val="Название"/>
                              <w:tag w:val=""/>
                              <w:id w:val="42499737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CD4DC3" w:rsidRPr="009A4CE1">
                                <w:rPr>
                                  <w:rFonts w:ascii="HooptieScript-Italic" w:hAnsi="HooptieScript-Italic"/>
                                  <w:sz w:val="56"/>
                                  <w:szCs w:val="56"/>
                                  <w:lang w:val="en-US"/>
                                </w:rPr>
                                <w:t>Divergence Meter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00000" w:themeColor="text1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98997262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27B8D" w:rsidRPr="00E36375" w:rsidRDefault="00CD4DC3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E36375">
                                <w:rPr>
                                  <w:smallCaps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w:t>Nixie Clock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27B8D" w:rsidRPr="004D3C8D" w:rsidRDefault="00327B8D">
          <w:pPr>
            <w:rPr>
              <w:color w:val="000000" w:themeColor="text1"/>
            </w:rPr>
          </w:pPr>
          <w:r w:rsidRPr="004D3C8D">
            <w:rPr>
              <w:noProof/>
              <w:color w:val="000000" w:themeColor="text1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B18F51" wp14:editId="65D4182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566420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4460240</wp:posOffset>
                        </wp:positionV>
                      </mc:Fallback>
                    </mc:AlternateContent>
                    <wp:extent cx="5753100" cy="592455"/>
                    <wp:effectExtent l="0" t="0" r="6350" b="0"/>
                    <wp:wrapSquare wrapText="bothSides"/>
                    <wp:docPr id="112" name="Текстовое поле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9253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Автор"/>
                                  <w:tag w:val=""/>
                                  <w:id w:val="-49542287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27B8D" w:rsidRPr="00E36375" w:rsidRDefault="00CD4DC3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36375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Oper</w:t>
                                    </w:r>
                                    <w:r w:rsidR="00936A28" w:rsidRPr="00E36375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E36375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ting instruction</w:t>
                                    </w:r>
                                  </w:p>
                                </w:sdtContent>
                              </w:sdt>
                              <w:p w:rsidR="00327B8D" w:rsidRDefault="00796DA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alias w:val="Организация"/>
                                    <w:tag w:val=""/>
                                    <w:id w:val="170027675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D4DC3" w:rsidRPr="00E36375">
                                      <w:rPr>
                                        <w:caps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  <w:t>2036</w:t>
                                    </w:r>
                                  </w:sdtContent>
                                </w:sdt>
                              </w:p>
                              <w:p w:rsidR="00327B8D" w:rsidRPr="00E36375" w:rsidRDefault="00796DA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alias w:val="Адрес"/>
                                    <w:tag w:val=""/>
                                    <w:id w:val="-66377948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CD4DC3" w:rsidRPr="00E36375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  <w:lang w:val="en-US"/>
                                      </w:rPr>
                                      <w:t>Release 1.</w:t>
                                    </w:r>
                                    <w:r w:rsidR="00105D76" w:rsidRPr="00E36375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  <w:lang w:val="en-US"/>
                                      </w:rPr>
                                      <w:t>4</w:t>
                                    </w:r>
                                    <w:r w:rsidR="00CD4DC3" w:rsidRPr="00E36375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  <w:r w:rsidR="00327B8D" w:rsidRPr="00E3637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B18F51" id="Текстовое поле 112" o:spid="_x0000_s1027" type="#_x0000_t202" style="position:absolute;left:0;text-align:left;margin-left:0;margin-top:0;width:453pt;height:46.65pt;z-index:251660288;visibility:visible;mso-wrap-style:square;mso-width-percent:734;mso-height-percent:0;mso-left-percent:150;mso-top-percent:837;mso-wrap-distance-left:9pt;mso-wrap-distance-top:0;mso-wrap-distance-right:9pt;mso-wrap-distance-bottom:0;mso-position-horizontal-relative:page;mso-position-vertical-relative:page;mso-width-percent:734;mso-height-percent: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Автор"/>
                            <w:tag w:val=""/>
                            <w:id w:val="-49542287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27B8D" w:rsidRPr="00E36375" w:rsidRDefault="00CD4DC3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36375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Oper</w:t>
                              </w:r>
                              <w:r w:rsidR="00936A28" w:rsidRPr="00E36375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E36375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ting instruction</w:t>
                              </w:r>
                            </w:p>
                          </w:sdtContent>
                        </w:sdt>
                        <w:p w:rsidR="00327B8D" w:rsidRDefault="00796DA9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  <w:alias w:val="Организация"/>
                              <w:tag w:val=""/>
                              <w:id w:val="170027675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D4DC3" w:rsidRPr="00E36375">
                                <w:rPr>
                                  <w:cap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2036</w:t>
                              </w:r>
                            </w:sdtContent>
                          </w:sdt>
                        </w:p>
                        <w:p w:rsidR="00327B8D" w:rsidRPr="00E36375" w:rsidRDefault="00796DA9">
                          <w:pPr>
                            <w:pStyle w:val="NoSpacing"/>
                            <w:jc w:val="right"/>
                            <w:rPr>
                              <w:cap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alias w:val="Адрес"/>
                              <w:tag w:val=""/>
                              <w:id w:val="-66377948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CD4DC3" w:rsidRPr="00E36375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Release 1.</w:t>
                              </w:r>
                              <w:r w:rsidR="00105D76" w:rsidRPr="00E36375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4</w:t>
                              </w:r>
                              <w:r w:rsidR="00CD4DC3" w:rsidRPr="00E36375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sdtContent>
                          </w:sdt>
                          <w:r w:rsidR="00327B8D" w:rsidRPr="00E3637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D3C8D">
            <w:rPr>
              <w:noProof/>
              <w:color w:val="000000" w:themeColor="text1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AE6DA7" wp14:editId="02B153F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566420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484505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Текстовое поле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roadway" w:hAnsi="Broadway"/>
                                    <w:caps/>
                                    <w:color w:val="261A0C" w:themeColor="text2" w:themeShade="BF"/>
                                    <w:sz w:val="40"/>
                                    <w:szCs w:val="40"/>
                                  </w:rPr>
                                  <w:alias w:val="Дата публикации"/>
                                  <w:tag w:val=""/>
                                  <w:id w:val="188281961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 г.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27B8D" w:rsidRDefault="00327B8D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1A0C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 w:rsidRPr="00CD4DC3">
                                      <w:rPr>
                                        <w:rFonts w:ascii="Broadway" w:hAnsi="Broadway"/>
                                        <w:caps/>
                                        <w:color w:val="261A0C" w:themeColor="text2" w:themeShade="BF"/>
                                        <w:sz w:val="40"/>
                                        <w:szCs w:val="40"/>
                                        <w:lang w:val="en-US"/>
                                      </w:rPr>
                                      <w:t>Gra &amp; AFCH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4AE6DA7" id="Текстовое поле 111" o:spid="_x0000_s1028" type="#_x0000_t202" style="position:absolute;left:0;text-align:left;margin-left:0;margin-top:0;width:288.25pt;height:287.5pt;z-index:251661312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BP9AdmmgIAAHEFAAAOAAAAAAAAAAAAAAAAAC4CAABkcnMvZTJv&#10;RG9jLnhtbFBLAQItABQABgAIAAAAIQDbjZx23gAAAAUBAAAPAAAAAAAAAAAAAAAAAPQEAABkcnMv&#10;ZG93bnJldi54bWxQSwUGAAAAAAQABADzAAAA/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Broadway" w:hAnsi="Broadway"/>
                              <w:caps/>
                              <w:color w:val="261A0C" w:themeColor="text2" w:themeShade="BF"/>
                              <w:sz w:val="40"/>
                              <w:szCs w:val="40"/>
                            </w:rPr>
                            <w:alias w:val="Дата публикации"/>
                            <w:tag w:val=""/>
                            <w:id w:val="188281961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 г.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27B8D" w:rsidRDefault="00327B8D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1A0C" w:themeColor="text2" w:themeShade="BF"/>
                                  <w:sz w:val="40"/>
                                  <w:szCs w:val="40"/>
                                </w:rPr>
                              </w:pPr>
                              <w:r w:rsidRPr="00CD4DC3">
                                <w:rPr>
                                  <w:rFonts w:ascii="Broadway" w:hAnsi="Broadway"/>
                                  <w:caps/>
                                  <w:color w:val="261A0C" w:themeColor="text2" w:themeShade="BF"/>
                                  <w:sz w:val="40"/>
                                  <w:szCs w:val="40"/>
                                  <w:lang w:val="en-US"/>
                                </w:rPr>
                                <w:t>Gra &amp; AFCH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D3C8D">
            <w:rPr>
              <w:noProof/>
              <w:color w:val="000000" w:themeColor="text1"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67EF22B0" wp14:editId="5C12B2B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169545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Группа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Прямоугольник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Прямоугольник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95C0A13" id="Группа 114" o:spid="_x0000_s1026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YNE+U2IDAAAUCwAA&#10;DgAAAAAAAAAAAAAAAAAuAgAAZHJzL2Uyb0RvYy54bWxQSwECLQAUAAYACAAAACEAvdF3w9oAAAAF&#10;AQAADwAAAAAAAAAAAAAAAAC8BQAAZHJzL2Rvd25yZXYueG1sUEsFBgAAAAAEAAQA8wAAAMMGAAAA&#10;AA==&#10;">
                    <v:rect id="Прямоугольник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bc77c [3205]" stroked="f" strokeweight="1pt"/>
                    <v:rect id="Прямоугольник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bed4c4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4D3C8D">
            <w:rPr>
              <w:color w:val="000000" w:themeColor="text1"/>
            </w:rPr>
            <w:br w:type="page"/>
          </w:r>
        </w:p>
      </w:sdtContent>
    </w:sdt>
    <w:p w:rsidR="0084672B" w:rsidRPr="003C08AA" w:rsidRDefault="00936A28" w:rsidP="00A1205A">
      <w:pPr>
        <w:spacing w:line="360" w:lineRule="auto"/>
        <w:ind w:right="-142"/>
        <w:rPr>
          <w:b/>
          <w:color w:val="000000" w:themeColor="text1"/>
          <w:sz w:val="16"/>
          <w:szCs w:val="16"/>
          <w:lang w:val="en-US"/>
        </w:rPr>
      </w:pPr>
      <w:r w:rsidRPr="003C08AA">
        <w:rPr>
          <w:rStyle w:val="a3"/>
          <w:b/>
          <w:color w:val="000000" w:themeColor="text1"/>
          <w:sz w:val="16"/>
          <w:szCs w:val="16"/>
        </w:rPr>
        <w:lastRenderedPageBreak/>
        <w:t>GENERAL GUIDE</w:t>
      </w:r>
    </w:p>
    <w:p w:rsidR="00AA57F5" w:rsidRPr="00A1205A" w:rsidRDefault="00796DA9" w:rsidP="00A1205A">
      <w:pPr>
        <w:pStyle w:val="ListParagraph"/>
        <w:numPr>
          <w:ilvl w:val="0"/>
          <w:numId w:val="1"/>
        </w:numPr>
        <w:ind w:left="284" w:right="-142" w:hanging="284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noProof/>
          <w:color w:val="000000" w:themeColor="text1"/>
          <w:sz w:val="14"/>
          <w:szCs w:val="14"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199D21" wp14:editId="00ADEB4F">
                <wp:simplePos x="0" y="0"/>
                <wp:positionH relativeFrom="margin">
                  <wp:posOffset>3032126</wp:posOffset>
                </wp:positionH>
                <wp:positionV relativeFrom="paragraph">
                  <wp:posOffset>376555</wp:posOffset>
                </wp:positionV>
                <wp:extent cx="45719" cy="403860"/>
                <wp:effectExtent l="133350" t="0" r="12065" b="97155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3860"/>
                        </a:xfrm>
                        <a:prstGeom prst="bentConnector3">
                          <a:avLst>
                            <a:gd name="adj1" fmla="val -273451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1870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2" o:spid="_x0000_s1026" type="#_x0000_t34" style="position:absolute;margin-left:238.75pt;margin-top:29.65pt;width:3.6pt;height:31.8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" adj="-59065" strokecolor="black [3213]">
                <v:stroke endarrow="block"/>
                <w10:wrap anchorx="margin"/>
              </v:shape>
            </w:pict>
          </mc:Fallback>
        </mc:AlternateContent>
      </w:r>
      <w:r w:rsidR="0029175B" w:rsidRPr="00A1205A">
        <w:rPr>
          <w:noProof/>
          <w:color w:val="000000" w:themeColor="text1"/>
          <w:sz w:val="14"/>
          <w:szCs w:val="14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A17C77" wp14:editId="2530CA95">
                <wp:simplePos x="0" y="0"/>
                <wp:positionH relativeFrom="page">
                  <wp:posOffset>1587463</wp:posOffset>
                </wp:positionH>
                <wp:positionV relativeFrom="paragraph">
                  <wp:posOffset>270510</wp:posOffset>
                </wp:positionV>
                <wp:extent cx="762635" cy="240665"/>
                <wp:effectExtent l="0" t="0" r="18415" b="26035"/>
                <wp:wrapTopAndBottom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24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76" w:rsidRPr="00AB2774" w:rsidRDefault="00105D76" w:rsidP="00105D7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B2774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17C77" id="Прямоугольник 17" o:spid="_x0000_s1029" style="position:absolute;left:0;text-align:left;margin-left:125pt;margin-top:21.3pt;width:60.05pt;height:18.9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" filled="f" strokecolor="black [3213]" strokeweight="1pt">
                <v:textbox>
                  <w:txbxContent>
                    <w:p w:rsidR="00105D76" w:rsidRPr="00AB2774" w:rsidRDefault="00105D76" w:rsidP="00105D76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B2774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Date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AB2774" w:rsidRPr="00A1205A">
        <w:rPr>
          <w:noProof/>
          <w:color w:val="000000" w:themeColor="text1"/>
          <w:sz w:val="14"/>
          <w:szCs w:val="14"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28F3E4" wp14:editId="5D214287">
                <wp:simplePos x="0" y="0"/>
                <wp:positionH relativeFrom="margin">
                  <wp:posOffset>333375</wp:posOffset>
                </wp:positionH>
                <wp:positionV relativeFrom="paragraph">
                  <wp:posOffset>269875</wp:posOffset>
                </wp:positionV>
                <wp:extent cx="762635" cy="240665"/>
                <wp:effectExtent l="0" t="0" r="18415" b="26035"/>
                <wp:wrapTopAndBottom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24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76" w:rsidRPr="00AB2774" w:rsidRDefault="00105D76" w:rsidP="00105D7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B2774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8F3E4" id="Прямоугольник 16" o:spid="_x0000_s1030" style="position:absolute;left:0;text-align:left;margin-left:26.25pt;margin-top:21.25pt;width:60.05pt;height:18.9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" filled="f" strokecolor="black [3213]" strokeweight="1pt">
                <v:textbox>
                  <w:txbxContent>
                    <w:p w:rsidR="00105D76" w:rsidRPr="00AB2774" w:rsidRDefault="00105D76" w:rsidP="00105D76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B2774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Time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AB2774" w:rsidRPr="00A1205A">
        <w:rPr>
          <w:noProof/>
          <w:color w:val="000000" w:themeColor="text1"/>
          <w:sz w:val="14"/>
          <w:szCs w:val="14"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020C12" wp14:editId="4995FA96">
                <wp:simplePos x="0" y="0"/>
                <wp:positionH relativeFrom="column">
                  <wp:posOffset>2296160</wp:posOffset>
                </wp:positionH>
                <wp:positionV relativeFrom="paragraph">
                  <wp:posOffset>269240</wp:posOffset>
                </wp:positionV>
                <wp:extent cx="762635" cy="240665"/>
                <wp:effectExtent l="0" t="0" r="18415" b="26035"/>
                <wp:wrapTopAndBottom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24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76" w:rsidRPr="00AB2774" w:rsidRDefault="00105D76" w:rsidP="00105D7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B2774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Alarm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20C12" id="Прямоугольник 18" o:spid="_x0000_s1031" style="position:absolute;left:0;text-align:left;margin-left:180.8pt;margin-top:21.2pt;width:60.05pt;height:18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" filled="f" strokecolor="black [3213]" strokeweight="1pt">
                <v:textbox>
                  <w:txbxContent>
                    <w:p w:rsidR="00105D76" w:rsidRPr="00AB2774" w:rsidRDefault="00105D76" w:rsidP="00105D76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AB2774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Alarm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AB2774" w:rsidRPr="00A1205A">
        <w:rPr>
          <w:noProof/>
          <w:color w:val="000000" w:themeColor="text1"/>
          <w:sz w:val="14"/>
          <w:szCs w:val="14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BB237D" wp14:editId="3B4D2177">
                <wp:simplePos x="0" y="0"/>
                <wp:positionH relativeFrom="column">
                  <wp:posOffset>2095117</wp:posOffset>
                </wp:positionH>
                <wp:positionV relativeFrom="paragraph">
                  <wp:posOffset>390525</wp:posOffset>
                </wp:positionV>
                <wp:extent cx="184785" cy="0"/>
                <wp:effectExtent l="0" t="76200" r="24765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7C2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164.95pt;margin-top:30.75pt;width:14.5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" strokecolor="black [3213]">
                <v:stroke endarrow="block" joinstyle="miter"/>
              </v:shape>
            </w:pict>
          </mc:Fallback>
        </mc:AlternateContent>
      </w:r>
      <w:r w:rsidR="00A1205A" w:rsidRPr="00A1205A">
        <w:rPr>
          <w:noProof/>
          <w:color w:val="000000" w:themeColor="text1"/>
          <w:sz w:val="14"/>
          <w:szCs w:val="14"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09AEC5" wp14:editId="23827B8F">
                <wp:simplePos x="0" y="0"/>
                <wp:positionH relativeFrom="column">
                  <wp:posOffset>1106170</wp:posOffset>
                </wp:positionH>
                <wp:positionV relativeFrom="paragraph">
                  <wp:posOffset>384175</wp:posOffset>
                </wp:positionV>
                <wp:extent cx="207010" cy="5080"/>
                <wp:effectExtent l="0" t="76200" r="21590" b="9017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010" cy="508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F92BE" id="Прямая со стрелкой 20" o:spid="_x0000_s1026" type="#_x0000_t32" style="position:absolute;margin-left:87.1pt;margin-top:30.25pt;width:16.3pt;height:.4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" strokecolor="black [3213]">
                <v:stroke endarrow="block" joinstyle="miter"/>
              </v:shape>
            </w:pict>
          </mc:Fallback>
        </mc:AlternateContent>
      </w:r>
      <w:r w:rsidR="00A1205A" w:rsidRPr="00A1205A">
        <w:rPr>
          <w:noProof/>
          <w:color w:val="000000" w:themeColor="text1"/>
          <w:sz w:val="14"/>
          <w:szCs w:val="14"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BC2988" wp14:editId="2C9248DC">
                <wp:simplePos x="0" y="0"/>
                <wp:positionH relativeFrom="column">
                  <wp:posOffset>704850</wp:posOffset>
                </wp:positionH>
                <wp:positionV relativeFrom="paragraph">
                  <wp:posOffset>508635</wp:posOffset>
                </wp:positionV>
                <wp:extent cx="2540" cy="177165"/>
                <wp:effectExtent l="76200" t="38100" r="73660" b="1333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" cy="177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847F1" id="Прямая со стрелкой 26" o:spid="_x0000_s1026" type="#_x0000_t32" style="position:absolute;margin-left:55.5pt;margin-top:40.05pt;width:.2pt;height:13.9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 w:rsidR="00AA57F5" w:rsidRPr="00A1205A">
        <w:rPr>
          <w:color w:val="000000" w:themeColor="text1"/>
          <w:sz w:val="14"/>
          <w:szCs w:val="14"/>
          <w:lang w:val="en-US"/>
        </w:rPr>
        <w:t>Press “Mode” to change from mode to mode. Each mode is explained in detail on the following pages.</w:t>
      </w:r>
    </w:p>
    <w:p w:rsidR="00105D76" w:rsidRPr="00A1205A" w:rsidRDefault="008F146C" w:rsidP="00A1205A">
      <w:pPr>
        <w:pStyle w:val="ListParagraph"/>
        <w:ind w:left="284" w:right="-142"/>
        <w:jc w:val="both"/>
        <w:rPr>
          <w:color w:val="000000" w:themeColor="text1"/>
          <w:sz w:val="14"/>
          <w:szCs w:val="14"/>
          <w:lang w:val="en-US"/>
        </w:rPr>
      </w:pPr>
      <w:r>
        <w:rPr>
          <w:noProof/>
          <w:color w:val="000000" w:themeColor="text1"/>
          <w:sz w:val="14"/>
          <w:szCs w:val="14"/>
          <w:lang w:val="en-US"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340360</wp:posOffset>
                </wp:positionH>
                <wp:positionV relativeFrom="paragraph">
                  <wp:posOffset>467995</wp:posOffset>
                </wp:positionV>
                <wp:extent cx="758952" cy="237490"/>
                <wp:effectExtent l="0" t="0" r="22225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952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146C" w:rsidRPr="008F146C" w:rsidRDefault="008F146C">
                            <w:pPr>
                              <w:rPr>
                                <w:lang w:val="en-US"/>
                              </w:rPr>
                            </w:pPr>
                            <w:r w:rsidRPr="008F146C">
                              <w:rPr>
                                <w:sz w:val="20"/>
                                <w:szCs w:val="20"/>
                                <w:lang w:val="en-US"/>
                              </w:rPr>
                              <w:t>Blanking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left:0;text-align:left;margin-left:26.8pt;margin-top:36.85pt;width:59.75pt;height:18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" fillcolor="white [3201]" strokeweight="1pt">
                <v:textbox>
                  <w:txbxContent>
                    <w:p w:rsidR="008F146C" w:rsidRPr="008F146C" w:rsidRDefault="008F146C">
                      <w:pPr>
                        <w:rPr>
                          <w:lang w:val="en-US"/>
                        </w:rPr>
                      </w:pPr>
                      <w:r w:rsidRPr="008F146C">
                        <w:rPr>
                          <w:sz w:val="20"/>
                          <w:szCs w:val="20"/>
                          <w:lang w:val="en-US"/>
                        </w:rPr>
                        <w:t>Blanking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14"/>
          <w:szCs w:val="14"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1113790</wp:posOffset>
                </wp:positionH>
                <wp:positionV relativeFrom="paragraph">
                  <wp:posOffset>582295</wp:posOffset>
                </wp:positionV>
                <wp:extent cx="754380" cy="1905"/>
                <wp:effectExtent l="38100" t="76200" r="0" b="933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09C82" id="Straight Arrow Connector 13" o:spid="_x0000_s1026" type="#_x0000_t32" style="position:absolute;margin-left:87.7pt;margin-top:45.85pt;width:59.4pt;height:.1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A1205A">
        <w:rPr>
          <w:noProof/>
          <w:color w:val="000000" w:themeColor="text1"/>
          <w:sz w:val="14"/>
          <w:szCs w:val="14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B90A4A" wp14:editId="51CC7174">
                <wp:simplePos x="0" y="0"/>
                <wp:positionH relativeFrom="margin">
                  <wp:posOffset>1868170</wp:posOffset>
                </wp:positionH>
                <wp:positionV relativeFrom="paragraph">
                  <wp:posOffset>454660</wp:posOffset>
                </wp:positionV>
                <wp:extent cx="1189355" cy="240030"/>
                <wp:effectExtent l="0" t="0" r="10795" b="26670"/>
                <wp:wrapTopAndBottom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5" cy="240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76" w:rsidRPr="00AB2774" w:rsidRDefault="008F146C" w:rsidP="00105D7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Display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90A4A" id="Прямоугольник 19" o:spid="_x0000_s1033" style="position:absolute;left:0;text-align:left;margin-left:147.1pt;margin-top:35.8pt;width:93.65pt;height:18.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" filled="f" strokecolor="black [3213]" strokeweight="1pt">
                <v:textbox>
                  <w:txbxContent>
                    <w:p w:rsidR="00105D76" w:rsidRPr="00AB2774" w:rsidRDefault="008F146C" w:rsidP="00105D76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Display Format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936A28" w:rsidRPr="00A1205A" w:rsidRDefault="00936A28" w:rsidP="00A1205A">
      <w:pPr>
        <w:ind w:left="-851" w:right="-142"/>
        <w:jc w:val="both"/>
        <w:rPr>
          <w:color w:val="000000" w:themeColor="text1"/>
          <w:sz w:val="14"/>
          <w:szCs w:val="14"/>
          <w:lang w:val="en-US"/>
        </w:rPr>
      </w:pPr>
    </w:p>
    <w:p w:rsidR="00D73D4B" w:rsidRPr="003C08AA" w:rsidRDefault="00936A28" w:rsidP="00A1205A">
      <w:pPr>
        <w:spacing w:line="360" w:lineRule="auto"/>
        <w:ind w:left="-851" w:right="-142" w:firstLine="851"/>
        <w:rPr>
          <w:b/>
          <w:color w:val="000000" w:themeColor="text1"/>
          <w:sz w:val="16"/>
          <w:szCs w:val="16"/>
          <w:lang w:val="en-US"/>
        </w:rPr>
      </w:pPr>
      <w:r w:rsidRPr="003C08AA">
        <w:rPr>
          <w:b/>
          <w:color w:val="000000" w:themeColor="text1"/>
          <w:sz w:val="16"/>
          <w:szCs w:val="16"/>
          <w:lang w:val="en-US"/>
        </w:rPr>
        <w:t>TIMEKEEPING MODE</w:t>
      </w:r>
    </w:p>
    <w:p w:rsidR="00936A28" w:rsidRPr="00A1205A" w:rsidRDefault="00936A28" w:rsidP="00A1205A">
      <w:pPr>
        <w:spacing w:line="360" w:lineRule="auto"/>
        <w:ind w:right="-142"/>
        <w:jc w:val="both"/>
        <w:rPr>
          <w:b/>
          <w:color w:val="000000" w:themeColor="text1"/>
          <w:sz w:val="14"/>
          <w:szCs w:val="14"/>
          <w:lang w:val="en-US"/>
        </w:rPr>
      </w:pPr>
      <w:r w:rsidRPr="00A1205A">
        <w:rPr>
          <w:b/>
          <w:color w:val="000000" w:themeColor="text1"/>
          <w:sz w:val="14"/>
          <w:szCs w:val="14"/>
          <w:lang w:val="en-US"/>
        </w:rPr>
        <w:t>To set the digital time</w:t>
      </w:r>
    </w:p>
    <w:p w:rsidR="00936A28" w:rsidRPr="00A1205A" w:rsidRDefault="008821FE" w:rsidP="00A1205A">
      <w:pPr>
        <w:pStyle w:val="ListParagraph"/>
        <w:numPr>
          <w:ilvl w:val="0"/>
          <w:numId w:val="2"/>
        </w:numPr>
        <w:ind w:left="284" w:right="-142" w:hanging="284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 xml:space="preserve">Hold down “Mode” while in the Timekeeping Mode until the hours digits start to flash. The hours flash because they </w:t>
      </w:r>
      <w:r w:rsidRPr="00A1205A">
        <w:rPr>
          <w:i/>
          <w:color w:val="000000" w:themeColor="text1"/>
          <w:sz w:val="14"/>
          <w:szCs w:val="14"/>
          <w:lang w:val="en-US"/>
        </w:rPr>
        <w:t>are selected</w:t>
      </w:r>
      <w:r w:rsidRPr="00A1205A">
        <w:rPr>
          <w:color w:val="000000" w:themeColor="text1"/>
          <w:sz w:val="14"/>
          <w:szCs w:val="14"/>
          <w:lang w:val="en-US"/>
        </w:rPr>
        <w:t>.</w:t>
      </w:r>
    </w:p>
    <w:p w:rsidR="008821FE" w:rsidRPr="00A1205A" w:rsidRDefault="0029175B" w:rsidP="00A1205A">
      <w:pPr>
        <w:pStyle w:val="ListParagraph"/>
        <w:numPr>
          <w:ilvl w:val="0"/>
          <w:numId w:val="2"/>
        </w:numPr>
        <w:ind w:left="284" w:right="-142" w:hanging="284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noProof/>
          <w:color w:val="000000" w:themeColor="text1"/>
          <w:sz w:val="14"/>
          <w:szCs w:val="14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904BB1" wp14:editId="23B4BACA">
                <wp:simplePos x="0" y="0"/>
                <wp:positionH relativeFrom="page">
                  <wp:posOffset>1582383</wp:posOffset>
                </wp:positionH>
                <wp:positionV relativeFrom="paragraph">
                  <wp:posOffset>130175</wp:posOffset>
                </wp:positionV>
                <wp:extent cx="762635" cy="240665"/>
                <wp:effectExtent l="0" t="0" r="18415" b="26035"/>
                <wp:wrapTopAndBottom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24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35B" w:rsidRPr="000752F0" w:rsidRDefault="0047735B" w:rsidP="0047735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752F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Minutes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04BB1" id="Прямоугольник 2" o:spid="_x0000_s1034" style="position:absolute;left:0;text-align:left;margin-left:124.6pt;margin-top:10.25pt;width:60.05pt;height:18.9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" filled="f" strokecolor="black [3213]" strokeweight="1pt">
                <v:textbox>
                  <w:txbxContent>
                    <w:p w:rsidR="0047735B" w:rsidRPr="000752F0" w:rsidRDefault="0047735B" w:rsidP="0047735B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0752F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Minutes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0752F0" w:rsidRPr="00A1205A">
        <w:rPr>
          <w:noProof/>
          <w:color w:val="000000" w:themeColor="text1"/>
          <w:sz w:val="14"/>
          <w:szCs w:val="14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C4F677" wp14:editId="042FFB9D">
                <wp:simplePos x="0" y="0"/>
                <wp:positionH relativeFrom="margin">
                  <wp:posOffset>302895</wp:posOffset>
                </wp:positionH>
                <wp:positionV relativeFrom="paragraph">
                  <wp:posOffset>442595</wp:posOffset>
                </wp:positionV>
                <wp:extent cx="1065530" cy="240030"/>
                <wp:effectExtent l="0" t="0" r="20320" b="26670"/>
                <wp:wrapTopAndBottom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40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35B" w:rsidRPr="000752F0" w:rsidRDefault="0047735B" w:rsidP="0047735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752F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Timekeeping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4F677" id="Прямоугольник 4" o:spid="_x0000_s1035" style="position:absolute;left:0;text-align:left;margin-left:23.85pt;margin-top:34.85pt;width:83.9pt;height:18.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" filled="f" strokecolor="black [3213]" strokeweight="1pt">
                <v:textbox>
                  <w:txbxContent>
                    <w:p w:rsidR="0047735B" w:rsidRPr="000752F0" w:rsidRDefault="0047735B" w:rsidP="0047735B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0752F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Timekeeping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0752F0" w:rsidRPr="00A1205A">
        <w:rPr>
          <w:noProof/>
          <w:color w:val="000000" w:themeColor="text1"/>
          <w:sz w:val="14"/>
          <w:szCs w:val="14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D47B58" wp14:editId="558CB97B">
                <wp:simplePos x="0" y="0"/>
                <wp:positionH relativeFrom="column">
                  <wp:posOffset>2306955</wp:posOffset>
                </wp:positionH>
                <wp:positionV relativeFrom="paragraph">
                  <wp:posOffset>131445</wp:posOffset>
                </wp:positionV>
                <wp:extent cx="762635" cy="240665"/>
                <wp:effectExtent l="0" t="0" r="18415" b="26035"/>
                <wp:wrapTopAndBottom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24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35B" w:rsidRPr="000752F0" w:rsidRDefault="0047735B" w:rsidP="0047735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752F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47B58" id="Прямоугольник 3" o:spid="_x0000_s1036" style="position:absolute;left:0;text-align:left;margin-left:181.65pt;margin-top:10.35pt;width:60.05pt;height:18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" filled="f" strokecolor="black [3213]" strokeweight="1pt">
                <v:textbox>
                  <w:txbxContent>
                    <w:p w:rsidR="0047735B" w:rsidRPr="000752F0" w:rsidRDefault="0047735B" w:rsidP="0047735B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0752F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Seconds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752F0" w:rsidRPr="00A1205A">
        <w:rPr>
          <w:noProof/>
          <w:color w:val="000000" w:themeColor="text1"/>
          <w:sz w:val="14"/>
          <w:szCs w:val="14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875017" wp14:editId="2E185BD2">
                <wp:simplePos x="0" y="0"/>
                <wp:positionH relativeFrom="margin">
                  <wp:posOffset>309880</wp:posOffset>
                </wp:positionH>
                <wp:positionV relativeFrom="paragraph">
                  <wp:posOffset>135890</wp:posOffset>
                </wp:positionV>
                <wp:extent cx="762635" cy="240665"/>
                <wp:effectExtent l="0" t="0" r="18415" b="26035"/>
                <wp:wrapTopAndBottom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24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0E47" w:rsidRPr="000752F0" w:rsidRDefault="000E0E47" w:rsidP="000E0E47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752F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75017" id="Прямоугольник 1" o:spid="_x0000_s1037" style="position:absolute;left:0;text-align:left;margin-left:24.4pt;margin-top:10.7pt;width:60.05pt;height:18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" filled="f" strokecolor="black [3213]" strokeweight="1pt">
                <v:textbox>
                  <w:txbxContent>
                    <w:p w:rsidR="000E0E47" w:rsidRPr="000752F0" w:rsidRDefault="000E0E47" w:rsidP="000E0E47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0752F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Hours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0752F0" w:rsidRPr="00A1205A">
        <w:rPr>
          <w:noProof/>
          <w:color w:val="000000" w:themeColor="text1"/>
          <w:sz w:val="14"/>
          <w:szCs w:val="14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875C7B" wp14:editId="1EF3C8AE">
                <wp:simplePos x="0" y="0"/>
                <wp:positionH relativeFrom="margin">
                  <wp:posOffset>1392921</wp:posOffset>
                </wp:positionH>
                <wp:positionV relativeFrom="paragraph">
                  <wp:posOffset>221944</wp:posOffset>
                </wp:positionV>
                <wp:extent cx="1707786" cy="323775"/>
                <wp:effectExtent l="38100" t="0" r="178435" b="95885"/>
                <wp:wrapNone/>
                <wp:docPr id="7" name="Соединительная линия уступо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7786" cy="323775"/>
                        </a:xfrm>
                        <a:prstGeom prst="bentConnector3">
                          <a:avLst>
                            <a:gd name="adj1" fmla="val -8243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C30E7" id="Соединительная линия уступом 7" o:spid="_x0000_s1026" type="#_x0000_t34" style="position:absolute;margin-left:109.7pt;margin-top:17.5pt;width:134.45pt;height:25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" adj="-1780" strokecolor="black [3213]">
                <v:stroke endarrow="block"/>
                <w10:wrap anchorx="margin"/>
              </v:shape>
            </w:pict>
          </mc:Fallback>
        </mc:AlternateContent>
      </w:r>
      <w:r w:rsidR="000752F0" w:rsidRPr="00A1205A">
        <w:rPr>
          <w:noProof/>
          <w:color w:val="000000" w:themeColor="text1"/>
          <w:sz w:val="14"/>
          <w:szCs w:val="14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4FF622" wp14:editId="60A2543C">
                <wp:simplePos x="0" y="0"/>
                <wp:positionH relativeFrom="column">
                  <wp:posOffset>2097412</wp:posOffset>
                </wp:positionH>
                <wp:positionV relativeFrom="paragraph">
                  <wp:posOffset>236848</wp:posOffset>
                </wp:positionV>
                <wp:extent cx="185124" cy="0"/>
                <wp:effectExtent l="0" t="76200" r="24765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124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A7937" id="Прямая со стрелкой 6" o:spid="_x0000_s1026" type="#_x0000_t32" style="position:absolute;margin-left:165.15pt;margin-top:18.65pt;width:14.6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" strokecolor="black [3213]">
                <v:stroke endarrow="block" joinstyle="miter"/>
              </v:shape>
            </w:pict>
          </mc:Fallback>
        </mc:AlternateContent>
      </w:r>
      <w:r w:rsidR="000752F0" w:rsidRPr="00A1205A">
        <w:rPr>
          <w:noProof/>
          <w:color w:val="000000" w:themeColor="text1"/>
          <w:sz w:val="14"/>
          <w:szCs w:val="14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86727D" wp14:editId="16E30672">
                <wp:simplePos x="0" y="0"/>
                <wp:positionH relativeFrom="column">
                  <wp:posOffset>1086332</wp:posOffset>
                </wp:positionH>
                <wp:positionV relativeFrom="paragraph">
                  <wp:posOffset>239647</wp:posOffset>
                </wp:positionV>
                <wp:extent cx="207563" cy="5610"/>
                <wp:effectExtent l="0" t="76200" r="21590" b="9017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563" cy="561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AB27E" id="Прямая со стрелкой 5" o:spid="_x0000_s1026" type="#_x0000_t32" style="position:absolute;margin-left:85.55pt;margin-top:18.85pt;width:16.35pt;height:.4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" strokecolor="black [3213]">
                <v:stroke endarrow="block" joinstyle="miter"/>
              </v:shape>
            </w:pict>
          </mc:Fallback>
        </mc:AlternateContent>
      </w:r>
      <w:r w:rsidR="008821FE" w:rsidRPr="00A1205A">
        <w:rPr>
          <w:color w:val="000000" w:themeColor="text1"/>
          <w:sz w:val="14"/>
          <w:szCs w:val="14"/>
          <w:lang w:val="en-US"/>
        </w:rPr>
        <w:t>Press “Mode” to change the selection in the following sequence:</w:t>
      </w:r>
      <w:r w:rsidR="0047735B" w:rsidRPr="00A1205A">
        <w:rPr>
          <w:noProof/>
          <w:color w:val="000000" w:themeColor="text1"/>
          <w:sz w:val="14"/>
          <w:szCs w:val="14"/>
          <w:lang w:val="en-US"/>
        </w:rPr>
        <w:t xml:space="preserve"> </w:t>
      </w:r>
    </w:p>
    <w:p w:rsidR="000E0E47" w:rsidRPr="00A1205A" w:rsidRDefault="000E0E47" w:rsidP="00A1205A">
      <w:pPr>
        <w:pStyle w:val="ListParagraph"/>
        <w:ind w:left="-567" w:right="-142"/>
        <w:jc w:val="both"/>
        <w:rPr>
          <w:color w:val="000000" w:themeColor="text1"/>
          <w:sz w:val="14"/>
          <w:szCs w:val="14"/>
          <w:lang w:val="en-US"/>
        </w:rPr>
      </w:pPr>
    </w:p>
    <w:p w:rsidR="008821FE" w:rsidRPr="00A1205A" w:rsidRDefault="00B91257" w:rsidP="000752F0">
      <w:pPr>
        <w:pStyle w:val="ListParagraph"/>
        <w:numPr>
          <w:ilvl w:val="0"/>
          <w:numId w:val="4"/>
        </w:numPr>
        <w:ind w:left="284" w:right="-142" w:hanging="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Once you reach the Timekeeping display, you have to hold down “Mode” again to display flashing hours.</w:t>
      </w:r>
    </w:p>
    <w:p w:rsidR="00B91257" w:rsidRPr="00A1205A" w:rsidRDefault="00B91257" w:rsidP="000752F0">
      <w:pPr>
        <w:pStyle w:val="ListParagraph"/>
        <w:numPr>
          <w:ilvl w:val="0"/>
          <w:numId w:val="4"/>
        </w:numPr>
        <w:ind w:left="284" w:right="-142" w:hanging="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While the digits are selected (flashing), hold down “Mode” to return in Timekeeping Mode without saving.</w:t>
      </w:r>
    </w:p>
    <w:p w:rsidR="00B91257" w:rsidRPr="00A1205A" w:rsidRDefault="00B91257" w:rsidP="00A1205A">
      <w:pPr>
        <w:pStyle w:val="ListParagraph"/>
        <w:numPr>
          <w:ilvl w:val="0"/>
          <w:numId w:val="3"/>
        </w:numPr>
        <w:ind w:left="284" w:right="-142" w:hanging="284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While any digits are selected, press “Up” to increase the number, or “Down” to decrease the number. Holding down “Up” or “Down” changes the current selection at high speed.</w:t>
      </w:r>
    </w:p>
    <w:p w:rsidR="00833151" w:rsidRPr="00A1205A" w:rsidRDefault="005C20A3" w:rsidP="00A1205A">
      <w:pPr>
        <w:pStyle w:val="ListParagraph"/>
        <w:numPr>
          <w:ilvl w:val="0"/>
          <w:numId w:val="3"/>
        </w:numPr>
        <w:ind w:left="284" w:right="-142" w:hanging="284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After you set the time, press “Mode” to select the Timekeeping Mode.</w:t>
      </w:r>
    </w:p>
    <w:p w:rsidR="005C20A3" w:rsidRPr="00A1205A" w:rsidRDefault="005C20A3" w:rsidP="000752F0">
      <w:pPr>
        <w:pStyle w:val="ListParagraph"/>
        <w:numPr>
          <w:ilvl w:val="0"/>
          <w:numId w:val="5"/>
        </w:numPr>
        <w:spacing w:after="240"/>
        <w:ind w:left="284" w:right="-142" w:hanging="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 xml:space="preserve">If you do not operate any button for a few minutes while selection is flashing, the flashing stops and the </w:t>
      </w:r>
      <w:r w:rsidR="00580E4B" w:rsidRPr="00A1205A">
        <w:rPr>
          <w:color w:val="000000" w:themeColor="text1"/>
          <w:sz w:val="14"/>
          <w:szCs w:val="14"/>
          <w:lang w:val="en-US"/>
        </w:rPr>
        <w:t>clock</w:t>
      </w:r>
      <w:r w:rsidRPr="00A1205A">
        <w:rPr>
          <w:color w:val="000000" w:themeColor="text1"/>
          <w:sz w:val="14"/>
          <w:szCs w:val="14"/>
          <w:lang w:val="en-US"/>
        </w:rPr>
        <w:t xml:space="preserve"> goes back to the Timekeeping Mode automatically.</w:t>
      </w:r>
    </w:p>
    <w:p w:rsidR="005C20A3" w:rsidRPr="003C08AA" w:rsidRDefault="003521C6" w:rsidP="00A1205A">
      <w:pPr>
        <w:pStyle w:val="a2"/>
        <w:ind w:right="-142" w:firstLine="284"/>
        <w:rPr>
          <w:b/>
          <w:color w:val="000000" w:themeColor="text1"/>
          <w:sz w:val="16"/>
          <w:szCs w:val="16"/>
        </w:rPr>
      </w:pPr>
      <w:r w:rsidRPr="003C08AA">
        <w:rPr>
          <w:b/>
          <w:color w:val="000000" w:themeColor="text1"/>
          <w:sz w:val="16"/>
          <w:szCs w:val="16"/>
        </w:rPr>
        <w:t>DATE MODE</w:t>
      </w:r>
    </w:p>
    <w:p w:rsidR="003521C6" w:rsidRPr="00A1205A" w:rsidRDefault="003521C6" w:rsidP="00A1205A">
      <w:pPr>
        <w:spacing w:line="360" w:lineRule="auto"/>
        <w:ind w:left="-851" w:right="-142" w:firstLine="851"/>
        <w:jc w:val="both"/>
        <w:rPr>
          <w:b/>
          <w:color w:val="000000" w:themeColor="text1"/>
          <w:sz w:val="14"/>
          <w:szCs w:val="14"/>
          <w:lang w:val="en-US"/>
        </w:rPr>
      </w:pPr>
      <w:r w:rsidRPr="00A1205A">
        <w:rPr>
          <w:b/>
          <w:color w:val="000000" w:themeColor="text1"/>
          <w:sz w:val="14"/>
          <w:szCs w:val="14"/>
          <w:lang w:val="en-US"/>
        </w:rPr>
        <w:t>To set the date</w:t>
      </w:r>
    </w:p>
    <w:p w:rsidR="003521C6" w:rsidRPr="00A1205A" w:rsidRDefault="003521C6" w:rsidP="00A1205A">
      <w:pPr>
        <w:pStyle w:val="ListParagraph"/>
        <w:numPr>
          <w:ilvl w:val="0"/>
          <w:numId w:val="7"/>
        </w:numPr>
        <w:ind w:left="284" w:right="-142" w:hanging="284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Hold down “Mode” while in the Date Mode until the days digits start to flas</w:t>
      </w:r>
      <w:r w:rsidR="00C86C00" w:rsidRPr="00A1205A">
        <w:rPr>
          <w:color w:val="000000" w:themeColor="text1"/>
          <w:sz w:val="14"/>
          <w:szCs w:val="14"/>
          <w:lang w:val="en-US"/>
        </w:rPr>
        <w:t>h. The days</w:t>
      </w:r>
      <w:r w:rsidRPr="00A1205A">
        <w:rPr>
          <w:color w:val="000000" w:themeColor="text1"/>
          <w:sz w:val="14"/>
          <w:szCs w:val="14"/>
          <w:lang w:val="en-US"/>
        </w:rPr>
        <w:t xml:space="preserve"> digits flash because they </w:t>
      </w:r>
      <w:r w:rsidRPr="00A1205A">
        <w:rPr>
          <w:i/>
          <w:color w:val="000000" w:themeColor="text1"/>
          <w:sz w:val="14"/>
          <w:szCs w:val="14"/>
          <w:lang w:val="en-US"/>
        </w:rPr>
        <w:t>are selected.</w:t>
      </w:r>
    </w:p>
    <w:p w:rsidR="003521C6" w:rsidRPr="00A1205A" w:rsidRDefault="008815A9" w:rsidP="00A1205A">
      <w:pPr>
        <w:pStyle w:val="ListParagraph"/>
        <w:numPr>
          <w:ilvl w:val="0"/>
          <w:numId w:val="7"/>
        </w:numPr>
        <w:ind w:left="284" w:right="-142" w:hanging="284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noProof/>
          <w:color w:val="000000" w:themeColor="text1"/>
          <w:sz w:val="14"/>
          <w:szCs w:val="1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B7DD93" wp14:editId="4CBC3687">
                <wp:simplePos x="0" y="0"/>
                <wp:positionH relativeFrom="page">
                  <wp:posOffset>1665127</wp:posOffset>
                </wp:positionH>
                <wp:positionV relativeFrom="paragraph">
                  <wp:posOffset>297815</wp:posOffset>
                </wp:positionV>
                <wp:extent cx="1854715" cy="396017"/>
                <wp:effectExtent l="38100" t="0" r="127000" b="99695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4715" cy="396017"/>
                        </a:xfrm>
                        <a:prstGeom prst="bentConnector3">
                          <a:avLst>
                            <a:gd name="adj1" fmla="val -5363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7F6B9" id="Соединительная линия уступом 14" o:spid="_x0000_s1026" type="#_x0000_t34" style="position:absolute;margin-left:131.1pt;margin-top:23.45pt;width:146.05pt;height:31.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" adj="-1158" strokecolor="black [3213]">
                <v:stroke endarrow="block"/>
                <w10:wrap anchorx="page"/>
              </v:shape>
            </w:pict>
          </mc:Fallback>
        </mc:AlternateContent>
      </w:r>
      <w:r w:rsidRPr="00A1205A">
        <w:rPr>
          <w:noProof/>
          <w:color w:val="000000" w:themeColor="text1"/>
          <w:sz w:val="14"/>
          <w:szCs w:val="14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7C3004" wp14:editId="774AD640">
                <wp:simplePos x="0" y="0"/>
                <wp:positionH relativeFrom="column">
                  <wp:posOffset>2395855</wp:posOffset>
                </wp:positionH>
                <wp:positionV relativeFrom="paragraph">
                  <wp:posOffset>178435</wp:posOffset>
                </wp:positionV>
                <wp:extent cx="762635" cy="240665"/>
                <wp:effectExtent l="0" t="0" r="18415" b="26035"/>
                <wp:wrapTopAndBottom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24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380" w:rsidRPr="0026326A" w:rsidRDefault="00D77380" w:rsidP="00D77380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6326A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C3004" id="Прямоугольник 10" o:spid="_x0000_s1038" style="position:absolute;left:0;text-align:left;margin-left:188.65pt;margin-top:14.05pt;width:60.05pt;height:18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" filled="f" strokecolor="black [3213]" strokeweight="1pt">
                <v:textbox>
                  <w:txbxContent>
                    <w:p w:rsidR="00D77380" w:rsidRPr="0026326A" w:rsidRDefault="00D77380" w:rsidP="00D77380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26326A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Years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  <w:color w:val="000000" w:themeColor="text1"/>
          <w:sz w:val="14"/>
          <w:szCs w:val="14"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0A5C6D" wp14:editId="618868C9">
                <wp:simplePos x="0" y="0"/>
                <wp:positionH relativeFrom="column">
                  <wp:posOffset>2089830</wp:posOffset>
                </wp:positionH>
                <wp:positionV relativeFrom="paragraph">
                  <wp:posOffset>289894</wp:posOffset>
                </wp:positionV>
                <wp:extent cx="318990" cy="3558"/>
                <wp:effectExtent l="0" t="76200" r="24130" b="9207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90" cy="3558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A853F" id="Прямая со стрелкой 38" o:spid="_x0000_s1026" type="#_x0000_t32" style="position:absolute;margin-left:164.55pt;margin-top:22.85pt;width:25.1pt;height: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" strokecolor="black [3213]">
                <v:stroke endarrow="block" joinstyle="miter"/>
              </v:shape>
            </w:pict>
          </mc:Fallback>
        </mc:AlternateContent>
      </w:r>
      <w:r w:rsidRPr="00A1205A">
        <w:rPr>
          <w:noProof/>
          <w:color w:val="000000" w:themeColor="text1"/>
          <w:sz w:val="14"/>
          <w:szCs w:val="14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28C0C9" wp14:editId="3B78A9B9">
                <wp:simplePos x="0" y="0"/>
                <wp:positionH relativeFrom="margin">
                  <wp:posOffset>1308810</wp:posOffset>
                </wp:positionH>
                <wp:positionV relativeFrom="paragraph">
                  <wp:posOffset>164465</wp:posOffset>
                </wp:positionV>
                <wp:extent cx="762635" cy="240665"/>
                <wp:effectExtent l="0" t="0" r="18415" b="26035"/>
                <wp:wrapTopAndBottom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24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380" w:rsidRPr="0026326A" w:rsidRDefault="00D77380" w:rsidP="00D77380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6326A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Months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8C0C9" id="Прямоугольник 9" o:spid="_x0000_s1039" style="position:absolute;left:0;text-align:left;margin-left:103.05pt;margin-top:12.95pt;width:60.05pt;height:18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" filled="f" strokecolor="black [3213]" strokeweight="1pt">
                <v:textbox>
                  <w:txbxContent>
                    <w:p w:rsidR="00D77380" w:rsidRPr="0026326A" w:rsidRDefault="00D77380" w:rsidP="00D77380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26326A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Months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06A35">
        <w:rPr>
          <w:noProof/>
          <w:color w:val="000000" w:themeColor="text1"/>
          <w:sz w:val="14"/>
          <w:szCs w:val="14"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8AFD6A" wp14:editId="1528B17D">
                <wp:simplePos x="0" y="0"/>
                <wp:positionH relativeFrom="column">
                  <wp:posOffset>995020</wp:posOffset>
                </wp:positionH>
                <wp:positionV relativeFrom="paragraph">
                  <wp:posOffset>282086</wp:posOffset>
                </wp:positionV>
                <wp:extent cx="318990" cy="3558"/>
                <wp:effectExtent l="0" t="76200" r="24130" b="9207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90" cy="3558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C059E" id="Прямая со стрелкой 37" o:spid="_x0000_s1026" type="#_x0000_t32" style="position:absolute;margin-left:78.35pt;margin-top:22.2pt;width:25.1pt;height: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" strokecolor="black [3213]">
                <v:stroke endarrow="block" joinstyle="miter"/>
              </v:shape>
            </w:pict>
          </mc:Fallback>
        </mc:AlternateContent>
      </w:r>
      <w:r w:rsidR="00C06A35" w:rsidRPr="00A1205A">
        <w:rPr>
          <w:noProof/>
          <w:color w:val="000000" w:themeColor="text1"/>
          <w:sz w:val="14"/>
          <w:szCs w:val="14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B0415D" wp14:editId="71C8705D">
                <wp:simplePos x="0" y="0"/>
                <wp:positionH relativeFrom="column">
                  <wp:posOffset>231775</wp:posOffset>
                </wp:positionH>
                <wp:positionV relativeFrom="paragraph">
                  <wp:posOffset>161290</wp:posOffset>
                </wp:positionV>
                <wp:extent cx="762635" cy="240665"/>
                <wp:effectExtent l="0" t="0" r="18415" b="26035"/>
                <wp:wrapTopAndBottom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24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380" w:rsidRPr="0026326A" w:rsidRDefault="00D77380" w:rsidP="00D77380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6326A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0415D" id="Прямоугольник 8" o:spid="_x0000_s1040" style="position:absolute;left:0;text-align:left;margin-left:18.25pt;margin-top:12.7pt;width:60.05pt;height:18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" filled="f" strokecolor="black [3213]" strokeweight="1pt">
                <v:textbox>
                  <w:txbxContent>
                    <w:p w:rsidR="00D77380" w:rsidRPr="0026326A" w:rsidRDefault="00D77380" w:rsidP="00D77380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26326A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Days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06A35" w:rsidRPr="00A1205A">
        <w:rPr>
          <w:noProof/>
          <w:color w:val="000000" w:themeColor="text1"/>
          <w:sz w:val="14"/>
          <w:szCs w:val="14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7046D8" wp14:editId="365AC04F">
                <wp:simplePos x="0" y="0"/>
                <wp:positionH relativeFrom="column">
                  <wp:posOffset>231775</wp:posOffset>
                </wp:positionH>
                <wp:positionV relativeFrom="paragraph">
                  <wp:posOffset>566420</wp:posOffset>
                </wp:positionV>
                <wp:extent cx="1065530" cy="240030"/>
                <wp:effectExtent l="0" t="0" r="20320" b="26670"/>
                <wp:wrapTopAndBottom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40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380" w:rsidRPr="0026326A" w:rsidRDefault="00D77380" w:rsidP="00D77380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6326A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Date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046D8" id="Прямоугольник 11" o:spid="_x0000_s1041" style="position:absolute;left:0;text-align:left;margin-left:18.25pt;margin-top:44.6pt;width:83.9pt;height:18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" filled="f" strokecolor="black [3213]" strokeweight="1pt">
                <v:textbox>
                  <w:txbxContent>
                    <w:p w:rsidR="00D77380" w:rsidRPr="0026326A" w:rsidRDefault="00D77380" w:rsidP="00D77380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26326A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Date Mode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3521C6" w:rsidRPr="00A1205A">
        <w:rPr>
          <w:color w:val="000000" w:themeColor="text1"/>
          <w:sz w:val="14"/>
          <w:szCs w:val="14"/>
          <w:lang w:val="en-US"/>
        </w:rPr>
        <w:t>Press “Mode” to change selection</w:t>
      </w:r>
      <w:r w:rsidR="00D77380" w:rsidRPr="00A1205A">
        <w:rPr>
          <w:color w:val="000000" w:themeColor="text1"/>
          <w:sz w:val="14"/>
          <w:szCs w:val="14"/>
          <w:lang w:val="en-US"/>
        </w:rPr>
        <w:t xml:space="preserve"> in following sequence:</w:t>
      </w:r>
    </w:p>
    <w:p w:rsidR="00D77380" w:rsidRPr="00A1205A" w:rsidRDefault="00D77380" w:rsidP="00A1205A">
      <w:pPr>
        <w:pStyle w:val="ListParagraph"/>
        <w:ind w:left="360" w:right="-142"/>
        <w:jc w:val="both"/>
        <w:rPr>
          <w:color w:val="000000" w:themeColor="text1"/>
          <w:sz w:val="14"/>
          <w:szCs w:val="14"/>
          <w:lang w:val="en-US"/>
        </w:rPr>
      </w:pPr>
    </w:p>
    <w:p w:rsidR="000175F9" w:rsidRPr="00A1205A" w:rsidRDefault="00643253" w:rsidP="00C06A35">
      <w:pPr>
        <w:pStyle w:val="ListParagraph"/>
        <w:numPr>
          <w:ilvl w:val="0"/>
          <w:numId w:val="5"/>
        </w:numPr>
        <w:ind w:left="284" w:right="-142" w:hanging="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Once you reach the Date Mode</w:t>
      </w:r>
      <w:r w:rsidR="000175F9" w:rsidRPr="00A1205A">
        <w:rPr>
          <w:color w:val="000000" w:themeColor="text1"/>
          <w:sz w:val="14"/>
          <w:szCs w:val="14"/>
          <w:lang w:val="en-US"/>
        </w:rPr>
        <w:t>, you have to hold down “Mode” again to display the flashing days.</w:t>
      </w:r>
    </w:p>
    <w:p w:rsidR="00C86C00" w:rsidRPr="00A1205A" w:rsidRDefault="00C86C00" w:rsidP="00C06A35">
      <w:pPr>
        <w:pStyle w:val="ListParagraph"/>
        <w:numPr>
          <w:ilvl w:val="0"/>
          <w:numId w:val="5"/>
        </w:numPr>
        <w:ind w:left="284" w:right="-142" w:hanging="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While the digits are selected (flashing), hold down “Mode” to return in Timekeeping Mode without saving.</w:t>
      </w:r>
    </w:p>
    <w:p w:rsidR="00533DDE" w:rsidRPr="00A1205A" w:rsidRDefault="00533DDE" w:rsidP="00A1205A">
      <w:pPr>
        <w:pStyle w:val="ListParagraph"/>
        <w:numPr>
          <w:ilvl w:val="0"/>
          <w:numId w:val="7"/>
        </w:numPr>
        <w:ind w:left="284" w:right="-142" w:hanging="284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While any digits are selected, press “Up” to increase the number, or “Down” to decrease the number. Holding down “Up” or “Down” changes the current selection at high speed.</w:t>
      </w:r>
    </w:p>
    <w:p w:rsidR="003521C6" w:rsidRPr="00A1205A" w:rsidRDefault="00533DDE" w:rsidP="00A1205A">
      <w:pPr>
        <w:pStyle w:val="ListParagraph"/>
        <w:numPr>
          <w:ilvl w:val="0"/>
          <w:numId w:val="7"/>
        </w:numPr>
        <w:ind w:left="284" w:right="-142" w:hanging="284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After you set the date, press “Mode” to select the Date Mode.</w:t>
      </w:r>
    </w:p>
    <w:p w:rsidR="00533DDE" w:rsidRPr="00A1205A" w:rsidRDefault="00533DDE" w:rsidP="00C06A35">
      <w:pPr>
        <w:pStyle w:val="ListParagraph"/>
        <w:numPr>
          <w:ilvl w:val="0"/>
          <w:numId w:val="5"/>
        </w:numPr>
        <w:ind w:left="284" w:right="-142" w:hanging="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 xml:space="preserve">If you do not operate ant button for a few minutes while a selection is flashing, the flashing stops and </w:t>
      </w:r>
      <w:r w:rsidR="00580E4B" w:rsidRPr="00A1205A">
        <w:rPr>
          <w:color w:val="000000" w:themeColor="text1"/>
          <w:sz w:val="14"/>
          <w:szCs w:val="14"/>
          <w:lang w:val="en-US"/>
        </w:rPr>
        <w:t>clock</w:t>
      </w:r>
      <w:r w:rsidRPr="00A1205A">
        <w:rPr>
          <w:color w:val="000000" w:themeColor="text1"/>
          <w:sz w:val="14"/>
          <w:szCs w:val="14"/>
          <w:lang w:val="en-US"/>
        </w:rPr>
        <w:t xml:space="preserve"> goes back to the Date Mode automatically.</w:t>
      </w:r>
    </w:p>
    <w:p w:rsidR="00533DDE" w:rsidRPr="00A1205A" w:rsidRDefault="00C86C00" w:rsidP="00C06A35">
      <w:pPr>
        <w:pStyle w:val="ListParagraph"/>
        <w:numPr>
          <w:ilvl w:val="0"/>
          <w:numId w:val="5"/>
        </w:numPr>
        <w:ind w:left="284" w:right="-142" w:hanging="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 xml:space="preserve">The </w:t>
      </w:r>
      <w:r w:rsidR="00580E4B" w:rsidRPr="00A1205A">
        <w:rPr>
          <w:color w:val="000000" w:themeColor="text1"/>
          <w:sz w:val="14"/>
          <w:szCs w:val="14"/>
          <w:lang w:val="en-US"/>
        </w:rPr>
        <w:t>clock</w:t>
      </w:r>
      <w:r w:rsidRPr="00A1205A">
        <w:rPr>
          <w:color w:val="000000" w:themeColor="text1"/>
          <w:sz w:val="14"/>
          <w:szCs w:val="14"/>
          <w:lang w:val="en-US"/>
        </w:rPr>
        <w:t xml:space="preserve"> does make validation for correct date. So clock not to return to Date Mode if date is incorrect.</w:t>
      </w:r>
    </w:p>
    <w:p w:rsidR="00105D76" w:rsidRPr="00A1205A" w:rsidRDefault="00105D76" w:rsidP="00A1205A">
      <w:pPr>
        <w:pStyle w:val="ListParagraph"/>
        <w:ind w:left="284" w:right="-142"/>
        <w:jc w:val="both"/>
        <w:rPr>
          <w:color w:val="000000" w:themeColor="text1"/>
          <w:sz w:val="14"/>
          <w:szCs w:val="14"/>
          <w:lang w:val="en-US"/>
        </w:rPr>
      </w:pPr>
    </w:p>
    <w:p w:rsidR="00105D76" w:rsidRPr="00302069" w:rsidRDefault="00A02872" w:rsidP="00A1205A">
      <w:pPr>
        <w:pStyle w:val="a2"/>
        <w:ind w:right="-142" w:firstLine="284"/>
        <w:rPr>
          <w:b/>
          <w:color w:val="000000" w:themeColor="text1"/>
          <w:sz w:val="16"/>
          <w:szCs w:val="16"/>
        </w:rPr>
      </w:pPr>
      <w:r w:rsidRPr="00302069">
        <w:rPr>
          <w:b/>
          <w:color w:val="000000" w:themeColor="text1"/>
          <w:sz w:val="16"/>
          <w:szCs w:val="16"/>
        </w:rPr>
        <w:t>ALARM MODE</w:t>
      </w:r>
    </w:p>
    <w:p w:rsidR="00DA0B20" w:rsidRPr="00A1205A" w:rsidRDefault="00DA0B20" w:rsidP="00796DA9">
      <w:pPr>
        <w:pStyle w:val="a2"/>
        <w:spacing w:after="240" w:line="240" w:lineRule="auto"/>
        <w:ind w:right="-142" w:firstLine="0"/>
        <w:jc w:val="both"/>
        <w:rPr>
          <w:color w:val="000000" w:themeColor="text1"/>
          <w:sz w:val="14"/>
          <w:szCs w:val="14"/>
        </w:rPr>
      </w:pPr>
      <w:r w:rsidRPr="00A1205A">
        <w:rPr>
          <w:color w:val="000000" w:themeColor="text1"/>
          <w:sz w:val="14"/>
          <w:szCs w:val="14"/>
        </w:rPr>
        <w:t xml:space="preserve">When the Daily Alarm Function is switched on, the alarm sounds at the </w:t>
      </w:r>
      <w:proofErr w:type="spellStart"/>
      <w:r w:rsidRPr="00A1205A">
        <w:rPr>
          <w:color w:val="000000" w:themeColor="text1"/>
          <w:sz w:val="14"/>
          <w:szCs w:val="14"/>
        </w:rPr>
        <w:t>preset</w:t>
      </w:r>
      <w:proofErr w:type="spellEnd"/>
      <w:r w:rsidRPr="00A1205A">
        <w:rPr>
          <w:color w:val="000000" w:themeColor="text1"/>
          <w:sz w:val="14"/>
          <w:szCs w:val="14"/>
        </w:rPr>
        <w:t xml:space="preserve"> time each day. Press any button to stop the alarm after it starts to sound.</w:t>
      </w:r>
    </w:p>
    <w:p w:rsidR="00A02872" w:rsidRPr="00A1205A" w:rsidRDefault="00A02872" w:rsidP="00796DA9">
      <w:pPr>
        <w:pStyle w:val="a2"/>
        <w:ind w:right="-142" w:firstLine="0"/>
        <w:jc w:val="left"/>
        <w:rPr>
          <w:b/>
          <w:color w:val="000000" w:themeColor="text1"/>
          <w:sz w:val="14"/>
          <w:szCs w:val="14"/>
        </w:rPr>
      </w:pPr>
      <w:r w:rsidRPr="00A1205A">
        <w:rPr>
          <w:b/>
          <w:color w:val="000000" w:themeColor="text1"/>
          <w:sz w:val="14"/>
          <w:szCs w:val="14"/>
        </w:rPr>
        <w:t>To set the alarm time</w:t>
      </w:r>
    </w:p>
    <w:p w:rsidR="00A02872" w:rsidRPr="00A1205A" w:rsidRDefault="00A02872" w:rsidP="00A1205A">
      <w:pPr>
        <w:pStyle w:val="ListParagraph"/>
        <w:numPr>
          <w:ilvl w:val="0"/>
          <w:numId w:val="11"/>
        </w:numPr>
        <w:ind w:left="284" w:right="-142" w:hanging="284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 xml:space="preserve">Hold down “Mode” while in Alarm Mode until the hour digits start to flash. The hour digits flash because they are </w:t>
      </w:r>
      <w:r w:rsidRPr="00A1205A">
        <w:rPr>
          <w:i/>
          <w:color w:val="000000" w:themeColor="text1"/>
          <w:sz w:val="14"/>
          <w:szCs w:val="14"/>
          <w:lang w:val="en-US"/>
        </w:rPr>
        <w:t>selected</w:t>
      </w:r>
      <w:r w:rsidRPr="00A1205A">
        <w:rPr>
          <w:color w:val="000000" w:themeColor="text1"/>
          <w:sz w:val="14"/>
          <w:szCs w:val="14"/>
          <w:lang w:val="en-US"/>
        </w:rPr>
        <w:t>.</w:t>
      </w:r>
    </w:p>
    <w:p w:rsidR="00BD39EF" w:rsidRPr="00A1205A" w:rsidRDefault="008815A9" w:rsidP="00A1205A">
      <w:pPr>
        <w:pStyle w:val="ListParagraph"/>
        <w:numPr>
          <w:ilvl w:val="0"/>
          <w:numId w:val="11"/>
        </w:numPr>
        <w:ind w:left="284" w:right="-142" w:hanging="284"/>
        <w:jc w:val="both"/>
        <w:rPr>
          <w:color w:val="000000" w:themeColor="text1"/>
          <w:sz w:val="14"/>
          <w:szCs w:val="14"/>
          <w:lang w:val="en-US"/>
        </w:rPr>
      </w:pPr>
      <w:r>
        <w:rPr>
          <w:noProof/>
          <w:color w:val="000000" w:themeColor="text1"/>
          <w:sz w:val="14"/>
          <w:szCs w:val="14"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2084133</wp:posOffset>
                </wp:positionH>
                <wp:positionV relativeFrom="paragraph">
                  <wp:posOffset>279078</wp:posOffset>
                </wp:positionV>
                <wp:extent cx="281687" cy="0"/>
                <wp:effectExtent l="0" t="76200" r="23495" b="952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687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CE756" id="Прямая со стрелкой 42" o:spid="_x0000_s1026" type="#_x0000_t32" style="position:absolute;margin-left:164.1pt;margin-top:21.95pt;width:22.2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" strokecolor="black [3213]">
                <v:stroke endarrow="block" joinstyle="miter"/>
              </v:shape>
            </w:pict>
          </mc:Fallback>
        </mc:AlternateContent>
      </w:r>
      <w:r w:rsidRPr="00A1205A">
        <w:rPr>
          <w:noProof/>
          <w:color w:val="000000" w:themeColor="text1"/>
          <w:sz w:val="14"/>
          <w:szCs w:val="14"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EF0084" wp14:editId="66F39B0C">
                <wp:simplePos x="0" y="0"/>
                <wp:positionH relativeFrom="margin">
                  <wp:posOffset>2820853</wp:posOffset>
                </wp:positionH>
                <wp:positionV relativeFrom="paragraph">
                  <wp:posOffset>270411</wp:posOffset>
                </wp:positionV>
                <wp:extent cx="311935" cy="320007"/>
                <wp:effectExtent l="38100" t="0" r="126365" b="99695"/>
                <wp:wrapNone/>
                <wp:docPr id="33" name="Соединительная линия уступом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935" cy="320007"/>
                        </a:xfrm>
                        <a:prstGeom prst="bentConnector3">
                          <a:avLst>
                            <a:gd name="adj1" fmla="val -32430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57D19" id="Соединительная линия уступом 33" o:spid="_x0000_s1026" type="#_x0000_t34" style="position:absolute;margin-left:222.1pt;margin-top:21.3pt;width:24.55pt;height:25.2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" adj="-7005" strokecolor="black [3213]">
                <v:stroke endarrow="block"/>
                <w10:wrap anchorx="margin"/>
              </v:shape>
            </w:pict>
          </mc:Fallback>
        </mc:AlternateContent>
      </w:r>
      <w:r w:rsidRPr="00A1205A">
        <w:rPr>
          <w:noProof/>
          <w:color w:val="000000" w:themeColor="text1"/>
          <w:sz w:val="14"/>
          <w:szCs w:val="14"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0656A6" wp14:editId="0E36DD19">
                <wp:simplePos x="0" y="0"/>
                <wp:positionH relativeFrom="margin">
                  <wp:align>right</wp:align>
                </wp:positionH>
                <wp:positionV relativeFrom="paragraph">
                  <wp:posOffset>153068</wp:posOffset>
                </wp:positionV>
                <wp:extent cx="762635" cy="240665"/>
                <wp:effectExtent l="0" t="0" r="18415" b="26035"/>
                <wp:wrapTopAndBottom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24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9EF" w:rsidRPr="004D3C8D" w:rsidRDefault="004D3C8D" w:rsidP="00BD39E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3C8D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656A6" id="Прямоугольник 29" o:spid="_x0000_s1042" style="position:absolute;left:0;text-align:left;margin-left:8.85pt;margin-top:12.05pt;width:60.05pt;height:18.9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" filled="f" strokecolor="black [3213]" strokeweight="1pt">
                <v:textbox>
                  <w:txbxContent>
                    <w:p w:rsidR="00BD39EF" w:rsidRPr="004D3C8D" w:rsidRDefault="004D3C8D" w:rsidP="00BD39EF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4D3C8D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Seconds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A1205A">
        <w:rPr>
          <w:noProof/>
          <w:color w:val="000000" w:themeColor="text1"/>
          <w:sz w:val="14"/>
          <w:szCs w:val="14"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F4D04C" wp14:editId="6CE7A97B">
                <wp:simplePos x="0" y="0"/>
                <wp:positionH relativeFrom="margin">
                  <wp:posOffset>1308735</wp:posOffset>
                </wp:positionH>
                <wp:positionV relativeFrom="paragraph">
                  <wp:posOffset>146050</wp:posOffset>
                </wp:positionV>
                <wp:extent cx="762635" cy="240665"/>
                <wp:effectExtent l="0" t="0" r="18415" b="26035"/>
                <wp:wrapTopAndBottom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24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9EF" w:rsidRPr="004D3C8D" w:rsidRDefault="004D3C8D" w:rsidP="00BD39E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3C8D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Minutes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4D04C" id="Прямоугольник 28" o:spid="_x0000_s1043" style="position:absolute;left:0;text-align:left;margin-left:103.05pt;margin-top:11.5pt;width:60.05pt;height:18.9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" filled="f" strokecolor="black [3213]" strokeweight="1pt">
                <v:textbox>
                  <w:txbxContent>
                    <w:p w:rsidR="00BD39EF" w:rsidRPr="004D3C8D" w:rsidRDefault="004D3C8D" w:rsidP="00BD39EF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4D3C8D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Minutes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F9175F">
        <w:rPr>
          <w:noProof/>
          <w:color w:val="000000" w:themeColor="text1"/>
          <w:sz w:val="14"/>
          <w:szCs w:val="14"/>
          <w:lang w:val="en-US"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EE7543" wp14:editId="6C15513F">
                <wp:simplePos x="0" y="0"/>
                <wp:positionH relativeFrom="column">
                  <wp:posOffset>962999</wp:posOffset>
                </wp:positionH>
                <wp:positionV relativeFrom="paragraph">
                  <wp:posOffset>270680</wp:posOffset>
                </wp:positionV>
                <wp:extent cx="349563" cy="0"/>
                <wp:effectExtent l="0" t="76200" r="12700" b="952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563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AAD04" id="Прямая со стрелкой 39" o:spid="_x0000_s1026" type="#_x0000_t32" style="position:absolute;margin-left:75.85pt;margin-top:21.3pt;width:27.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" strokecolor="black [3213]">
                <v:stroke endarrow="block" joinstyle="miter"/>
              </v:shape>
            </w:pict>
          </mc:Fallback>
        </mc:AlternateContent>
      </w:r>
      <w:r w:rsidR="00E93CAA" w:rsidRPr="00A1205A">
        <w:rPr>
          <w:noProof/>
          <w:color w:val="000000" w:themeColor="text1"/>
          <w:sz w:val="14"/>
          <w:szCs w:val="14"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37C5B8" wp14:editId="3AA8E854">
                <wp:simplePos x="0" y="0"/>
                <wp:positionH relativeFrom="column">
                  <wp:posOffset>1540974</wp:posOffset>
                </wp:positionH>
                <wp:positionV relativeFrom="paragraph">
                  <wp:posOffset>466584</wp:posOffset>
                </wp:positionV>
                <wp:extent cx="1266190" cy="240030"/>
                <wp:effectExtent l="0" t="0" r="10160" b="26670"/>
                <wp:wrapTopAndBottom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240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C8D" w:rsidRPr="004D3C8D" w:rsidRDefault="004D3C8D" w:rsidP="004D3C8D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3C8D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Daily alarm on/off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7C5B8" id="Прямоугольник 34" o:spid="_x0000_s1044" style="position:absolute;left:0;text-align:left;margin-left:121.35pt;margin-top:36.75pt;width:99.7pt;height:18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" filled="f" strokecolor="black [3213]" strokeweight="1pt">
                <v:textbox>
                  <w:txbxContent>
                    <w:p w:rsidR="004D3C8D" w:rsidRPr="004D3C8D" w:rsidRDefault="004D3C8D" w:rsidP="004D3C8D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4D3C8D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Daily alarm on/off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E93CAA" w:rsidRPr="00A1205A">
        <w:rPr>
          <w:noProof/>
          <w:color w:val="000000" w:themeColor="text1"/>
          <w:sz w:val="14"/>
          <w:szCs w:val="14"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E5B91A" wp14:editId="13FB0B71">
                <wp:simplePos x="0" y="0"/>
                <wp:positionH relativeFrom="column">
                  <wp:posOffset>1250626</wp:posOffset>
                </wp:positionH>
                <wp:positionV relativeFrom="paragraph">
                  <wp:posOffset>588163</wp:posOffset>
                </wp:positionV>
                <wp:extent cx="266700" cy="0"/>
                <wp:effectExtent l="38100" t="76200" r="0" b="952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C3580" id="Прямая со стрелкой 36" o:spid="_x0000_s1026" type="#_x0000_t32" style="position:absolute;margin-left:98.45pt;margin-top:46.3pt;width:21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" strokecolor="black [3213]">
                <v:stroke endarrow="block" joinstyle="miter"/>
              </v:shape>
            </w:pict>
          </mc:Fallback>
        </mc:AlternateContent>
      </w:r>
      <w:r w:rsidR="00E93CAA" w:rsidRPr="00A1205A">
        <w:rPr>
          <w:noProof/>
          <w:color w:val="000000" w:themeColor="text1"/>
          <w:sz w:val="14"/>
          <w:szCs w:val="14"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F29E3B" wp14:editId="16AD0F68">
                <wp:simplePos x="0" y="0"/>
                <wp:positionH relativeFrom="column">
                  <wp:posOffset>200579</wp:posOffset>
                </wp:positionH>
                <wp:positionV relativeFrom="paragraph">
                  <wp:posOffset>471716</wp:posOffset>
                </wp:positionV>
                <wp:extent cx="1038225" cy="240030"/>
                <wp:effectExtent l="0" t="0" r="28575" b="26670"/>
                <wp:wrapTopAndBottom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40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9EF" w:rsidRPr="004D3C8D" w:rsidRDefault="004D3C8D" w:rsidP="00BD39E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3C8D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Timekeeping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29E3B" id="Прямоугольник 30" o:spid="_x0000_s1045" style="position:absolute;left:0;text-align:left;margin-left:15.8pt;margin-top:37.15pt;width:81.75pt;height:18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" filled="f" strokecolor="black [3213]" strokeweight="1pt">
                <v:textbox>
                  <w:txbxContent>
                    <w:p w:rsidR="00BD39EF" w:rsidRPr="004D3C8D" w:rsidRDefault="004D3C8D" w:rsidP="00BD39EF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4D3C8D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Timekeeping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E93CAA" w:rsidRPr="00A1205A">
        <w:rPr>
          <w:noProof/>
          <w:color w:val="000000" w:themeColor="text1"/>
          <w:sz w:val="14"/>
          <w:szCs w:val="14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34D7AF" wp14:editId="6E431250">
                <wp:simplePos x="0" y="0"/>
                <wp:positionH relativeFrom="column">
                  <wp:posOffset>200025</wp:posOffset>
                </wp:positionH>
                <wp:positionV relativeFrom="paragraph">
                  <wp:posOffset>146050</wp:posOffset>
                </wp:positionV>
                <wp:extent cx="762635" cy="240665"/>
                <wp:effectExtent l="0" t="0" r="18415" b="26035"/>
                <wp:wrapTopAndBottom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24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9EF" w:rsidRPr="004D3C8D" w:rsidRDefault="00B5380E" w:rsidP="00BD39E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3C8D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Hour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4D7AF" id="Прямоугольник 27" o:spid="_x0000_s1046" style="position:absolute;left:0;text-align:left;margin-left:15.75pt;margin-top:11.5pt;width:60.05pt;height:18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" filled="f" strokecolor="black [3213]" strokeweight="1pt">
                <v:textbox>
                  <w:txbxContent>
                    <w:p w:rsidR="00BD39EF" w:rsidRPr="004D3C8D" w:rsidRDefault="00B5380E" w:rsidP="00BD39EF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4D3C8D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Hour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BD39EF" w:rsidRPr="00A1205A">
        <w:rPr>
          <w:color w:val="000000" w:themeColor="text1"/>
          <w:sz w:val="14"/>
          <w:szCs w:val="14"/>
          <w:lang w:val="en-US"/>
        </w:rPr>
        <w:t xml:space="preserve">Press “Mode” to change selection in the following </w:t>
      </w:r>
      <w:r w:rsidR="00BD39EF" w:rsidRPr="00A1205A">
        <w:rPr>
          <w:i/>
          <w:color w:val="000000" w:themeColor="text1"/>
          <w:sz w:val="14"/>
          <w:szCs w:val="14"/>
          <w:lang w:val="en-US"/>
        </w:rPr>
        <w:t>sequence</w:t>
      </w:r>
      <w:r w:rsidR="00BD39EF" w:rsidRPr="00A1205A">
        <w:rPr>
          <w:color w:val="000000" w:themeColor="text1"/>
          <w:sz w:val="14"/>
          <w:szCs w:val="14"/>
          <w:lang w:val="en-US"/>
        </w:rPr>
        <w:t xml:space="preserve">. </w:t>
      </w:r>
    </w:p>
    <w:p w:rsidR="00BD39EF" w:rsidRPr="00A1205A" w:rsidRDefault="00BD39EF" w:rsidP="00A1205A">
      <w:pPr>
        <w:pStyle w:val="ListParagraph"/>
        <w:ind w:left="284" w:right="-142"/>
        <w:jc w:val="both"/>
        <w:rPr>
          <w:color w:val="000000" w:themeColor="text1"/>
          <w:sz w:val="14"/>
          <w:szCs w:val="14"/>
          <w:lang w:val="en-US"/>
        </w:rPr>
      </w:pPr>
    </w:p>
    <w:p w:rsidR="00BD39EF" w:rsidRPr="00A1205A" w:rsidRDefault="004D3C8D" w:rsidP="00616F18">
      <w:pPr>
        <w:pStyle w:val="ListParagraph"/>
        <w:numPr>
          <w:ilvl w:val="0"/>
          <w:numId w:val="12"/>
        </w:numPr>
        <w:ind w:left="284" w:right="-142" w:hanging="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Press “Up” or “Down” buttons to increase or decrease selected digits. Holding down buttons changes the selections at high speed.</w:t>
      </w:r>
    </w:p>
    <w:p w:rsidR="00DA0B20" w:rsidRPr="00A1205A" w:rsidRDefault="00DA0B20" w:rsidP="00616F18">
      <w:pPr>
        <w:pStyle w:val="ListParagraph"/>
        <w:numPr>
          <w:ilvl w:val="0"/>
          <w:numId w:val="12"/>
        </w:numPr>
        <w:ind w:left="284" w:right="-142" w:hanging="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lastRenderedPageBreak/>
        <w:t>Daily a</w:t>
      </w:r>
      <w:r w:rsidR="00796DA9">
        <w:rPr>
          <w:color w:val="000000" w:themeColor="text1"/>
          <w:sz w:val="14"/>
          <w:szCs w:val="14"/>
          <w:lang w:val="en-US"/>
        </w:rPr>
        <w:t>larm on/off mode is represented</w:t>
      </w:r>
      <w:r w:rsidRPr="00A1205A">
        <w:rPr>
          <w:color w:val="000000" w:themeColor="text1"/>
          <w:sz w:val="14"/>
          <w:szCs w:val="14"/>
          <w:lang w:val="en-US"/>
        </w:rPr>
        <w:t xml:space="preserve"> by upper separate dots, press “Up” or “Down” to enable or disable daily alarm.</w:t>
      </w:r>
    </w:p>
    <w:p w:rsidR="00DA0B20" w:rsidRPr="00A1205A" w:rsidRDefault="002858DC" w:rsidP="0018042B">
      <w:pPr>
        <w:pStyle w:val="ListParagraph"/>
        <w:numPr>
          <w:ilvl w:val="0"/>
          <w:numId w:val="12"/>
        </w:numPr>
        <w:ind w:left="284" w:right="283" w:hanging="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Entering in A</w:t>
      </w:r>
      <w:r w:rsidR="00DA0B20" w:rsidRPr="00A1205A">
        <w:rPr>
          <w:color w:val="000000" w:themeColor="text1"/>
          <w:sz w:val="14"/>
          <w:szCs w:val="14"/>
          <w:lang w:val="en-US"/>
        </w:rPr>
        <w:t xml:space="preserve">larm </w:t>
      </w:r>
      <w:r w:rsidRPr="00A1205A">
        <w:rPr>
          <w:color w:val="000000" w:themeColor="text1"/>
          <w:sz w:val="14"/>
          <w:szCs w:val="14"/>
          <w:lang w:val="en-US"/>
        </w:rPr>
        <w:t>M</w:t>
      </w:r>
      <w:r w:rsidR="00DA0B20" w:rsidRPr="00A1205A">
        <w:rPr>
          <w:color w:val="000000" w:themeColor="text1"/>
          <w:sz w:val="14"/>
          <w:szCs w:val="14"/>
          <w:lang w:val="en-US"/>
        </w:rPr>
        <w:t>ode always switch daily alarm on.</w:t>
      </w:r>
    </w:p>
    <w:p w:rsidR="00DA0B20" w:rsidRPr="00A1205A" w:rsidRDefault="00DA0B20" w:rsidP="00616F18">
      <w:pPr>
        <w:pStyle w:val="ListParagraph"/>
        <w:numPr>
          <w:ilvl w:val="0"/>
          <w:numId w:val="12"/>
        </w:numPr>
        <w:ind w:left="284" w:right="-142" w:hanging="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If you do not operate</w:t>
      </w:r>
      <w:r w:rsidR="002858DC" w:rsidRPr="00A1205A">
        <w:rPr>
          <w:color w:val="000000" w:themeColor="text1"/>
          <w:sz w:val="14"/>
          <w:szCs w:val="14"/>
          <w:lang w:val="en-US"/>
        </w:rPr>
        <w:t xml:space="preserve"> any buttons a few minutes while a selection is flashing, the flashing stops and the clock goes to the Timekeeping Mode.</w:t>
      </w:r>
    </w:p>
    <w:p w:rsidR="002858DC" w:rsidRPr="00A1205A" w:rsidRDefault="002858DC" w:rsidP="00A1205A">
      <w:pPr>
        <w:pStyle w:val="ListParagraph"/>
        <w:ind w:left="567" w:right="-142"/>
        <w:jc w:val="both"/>
        <w:rPr>
          <w:color w:val="000000" w:themeColor="text1"/>
          <w:sz w:val="14"/>
          <w:szCs w:val="14"/>
          <w:lang w:val="en-US"/>
        </w:rPr>
      </w:pPr>
    </w:p>
    <w:p w:rsidR="002858DC" w:rsidRPr="00616F18" w:rsidRDefault="008F146C" w:rsidP="00616F18">
      <w:pPr>
        <w:pStyle w:val="ListParagraph"/>
        <w:ind w:left="567" w:right="-142"/>
        <w:rPr>
          <w:b/>
          <w:color w:val="000000" w:themeColor="text1"/>
          <w:sz w:val="16"/>
          <w:szCs w:val="16"/>
          <w:lang w:val="en-US"/>
        </w:rPr>
      </w:pPr>
      <w:r>
        <w:rPr>
          <w:b/>
          <w:color w:val="000000" w:themeColor="text1"/>
          <w:sz w:val="16"/>
          <w:szCs w:val="16"/>
          <w:lang w:val="en-US"/>
        </w:rPr>
        <w:t>Display Format</w:t>
      </w:r>
      <w:r w:rsidR="002858DC" w:rsidRPr="00616F18">
        <w:rPr>
          <w:b/>
          <w:color w:val="000000" w:themeColor="text1"/>
          <w:sz w:val="16"/>
          <w:szCs w:val="16"/>
          <w:lang w:val="en-US"/>
        </w:rPr>
        <w:t xml:space="preserve"> Mode</w:t>
      </w:r>
    </w:p>
    <w:p w:rsidR="002858DC" w:rsidRPr="00A1205A" w:rsidRDefault="002858DC" w:rsidP="00616F18">
      <w:pPr>
        <w:spacing w:line="360" w:lineRule="auto"/>
        <w:ind w:left="-851" w:right="-142" w:firstLine="851"/>
        <w:jc w:val="both"/>
        <w:rPr>
          <w:b/>
          <w:color w:val="000000" w:themeColor="text1"/>
          <w:sz w:val="14"/>
          <w:szCs w:val="14"/>
          <w:lang w:val="en-US"/>
        </w:rPr>
      </w:pPr>
      <w:r w:rsidRPr="00A1205A">
        <w:rPr>
          <w:b/>
          <w:color w:val="000000" w:themeColor="text1"/>
          <w:sz w:val="14"/>
          <w:szCs w:val="14"/>
          <w:lang w:val="en-US"/>
        </w:rPr>
        <w:t xml:space="preserve">To change </w:t>
      </w:r>
      <w:r w:rsidR="008F146C">
        <w:rPr>
          <w:b/>
          <w:color w:val="000000" w:themeColor="text1"/>
          <w:sz w:val="14"/>
          <w:szCs w:val="14"/>
          <w:lang w:val="en-US"/>
        </w:rPr>
        <w:t>display format</w:t>
      </w:r>
    </w:p>
    <w:p w:rsidR="00B1169F" w:rsidRDefault="00B1169F" w:rsidP="00A1205A">
      <w:pPr>
        <w:pStyle w:val="ListParagraph"/>
        <w:numPr>
          <w:ilvl w:val="0"/>
          <w:numId w:val="13"/>
        </w:numPr>
        <w:ind w:left="284" w:right="-142" w:hanging="284"/>
        <w:jc w:val="both"/>
        <w:rPr>
          <w:color w:val="000000" w:themeColor="text1"/>
          <w:sz w:val="14"/>
          <w:szCs w:val="14"/>
          <w:lang w:val="en-US"/>
        </w:rPr>
      </w:pPr>
      <w:r>
        <w:rPr>
          <w:color w:val="000000" w:themeColor="text1"/>
          <w:sz w:val="14"/>
          <w:szCs w:val="14"/>
          <w:lang w:val="en-US"/>
        </w:rPr>
        <w:t>Hold down “Mode” while in Display Format mode until the Leading Zero digits start to flash.</w:t>
      </w:r>
    </w:p>
    <w:p w:rsidR="00B1169F" w:rsidRPr="00A1205A" w:rsidRDefault="00B1169F" w:rsidP="00B1169F">
      <w:pPr>
        <w:pStyle w:val="ListParagraph"/>
        <w:numPr>
          <w:ilvl w:val="0"/>
          <w:numId w:val="13"/>
        </w:numPr>
        <w:ind w:left="270" w:right="-142" w:hanging="270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noProof/>
          <w:color w:val="000000" w:themeColor="text1"/>
          <w:sz w:val="14"/>
          <w:szCs w:val="14"/>
          <w:lang w:val="en-US"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CA5F9E" wp14:editId="6CC2E392">
                <wp:simplePos x="0" y="0"/>
                <wp:positionH relativeFrom="margin">
                  <wp:posOffset>1250315</wp:posOffset>
                </wp:positionH>
                <wp:positionV relativeFrom="paragraph">
                  <wp:posOffset>243205</wp:posOffset>
                </wp:positionV>
                <wp:extent cx="1946910" cy="308610"/>
                <wp:effectExtent l="38100" t="0" r="148590" b="91440"/>
                <wp:wrapNone/>
                <wp:docPr id="41" name="Соединительная линия уступо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6910" cy="308610"/>
                        </a:xfrm>
                        <a:prstGeom prst="bentConnector3">
                          <a:avLst>
                            <a:gd name="adj1" fmla="val -6003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461AF" id="Соединительная линия уступом 7" o:spid="_x0000_s1026" type="#_x0000_t34" style="position:absolute;margin-left:98.45pt;margin-top:19.15pt;width:153.3pt;height:24.3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" adj="-1297" strokecolor="black [3213]">
                <v:stroke endarrow="block"/>
                <w10:wrap anchorx="margin"/>
              </v:shape>
            </w:pict>
          </mc:Fallback>
        </mc:AlternateContent>
      </w:r>
      <w:r w:rsidRPr="00A1205A">
        <w:rPr>
          <w:noProof/>
          <w:color w:val="000000" w:themeColor="text1"/>
          <w:sz w:val="14"/>
          <w:szCs w:val="14"/>
          <w:lang w:val="en-US"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A15A91" wp14:editId="481C3056">
                <wp:simplePos x="0" y="0"/>
                <wp:positionH relativeFrom="margin">
                  <wp:posOffset>123190</wp:posOffset>
                </wp:positionH>
                <wp:positionV relativeFrom="paragraph">
                  <wp:posOffset>447040</wp:posOffset>
                </wp:positionV>
                <wp:extent cx="1126490" cy="240030"/>
                <wp:effectExtent l="0" t="0" r="16510" b="26670"/>
                <wp:wrapTopAndBottom/>
                <wp:docPr id="43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240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69F" w:rsidRPr="000752F0" w:rsidRDefault="00B1169F" w:rsidP="00B1169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Display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15A91" id="_x0000_s1047" style="position:absolute;left:0;text-align:left;margin-left:9.7pt;margin-top:35.2pt;width:88.7pt;height:18.9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" filled="f" strokecolor="black [3213]" strokeweight="1pt">
                <v:textbox>
                  <w:txbxContent>
                    <w:p w:rsidR="00B1169F" w:rsidRPr="000752F0" w:rsidRDefault="00B1169F" w:rsidP="00B1169F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Display Format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A1205A">
        <w:rPr>
          <w:noProof/>
          <w:color w:val="000000" w:themeColor="text1"/>
          <w:sz w:val="14"/>
          <w:szCs w:val="14"/>
          <w:lang w:val="en-US"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772DE7" wp14:editId="0328EEE2">
                <wp:simplePos x="0" y="0"/>
                <wp:positionH relativeFrom="column">
                  <wp:posOffset>2256790</wp:posOffset>
                </wp:positionH>
                <wp:positionV relativeFrom="paragraph">
                  <wp:posOffset>130810</wp:posOffset>
                </wp:positionV>
                <wp:extent cx="941070" cy="240665"/>
                <wp:effectExtent l="0" t="0" r="11430" b="26035"/>
                <wp:wrapTopAndBottom/>
                <wp:docPr id="44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24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69F" w:rsidRPr="000752F0" w:rsidRDefault="00B1169F" w:rsidP="00B1169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Date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72DE7" id="_x0000_s1048" style="position:absolute;left:0;text-align:left;margin-left:177.7pt;margin-top:10.3pt;width:74.1pt;height:18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" filled="f" strokecolor="black [3213]" strokeweight="1pt">
                <v:textbox>
                  <w:txbxContent>
                    <w:p w:rsidR="00B1169F" w:rsidRPr="000752F0" w:rsidRDefault="00B1169F" w:rsidP="00B1169F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Date Format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A1205A">
        <w:rPr>
          <w:noProof/>
          <w:color w:val="000000" w:themeColor="text1"/>
          <w:sz w:val="14"/>
          <w:szCs w:val="14"/>
          <w:lang w:val="en-US"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61003C" wp14:editId="2852D71E">
                <wp:simplePos x="0" y="0"/>
                <wp:positionH relativeFrom="column">
                  <wp:posOffset>2096771</wp:posOffset>
                </wp:positionH>
                <wp:positionV relativeFrom="paragraph">
                  <wp:posOffset>235585</wp:posOffset>
                </wp:positionV>
                <wp:extent cx="140970" cy="3810"/>
                <wp:effectExtent l="0" t="76200" r="30480" b="91440"/>
                <wp:wrapNone/>
                <wp:docPr id="45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" cy="381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7F70C" id="Прямая со стрелкой 6" o:spid="_x0000_s1026" type="#_x0000_t32" style="position:absolute;margin-left:165.1pt;margin-top:18.55pt;width:11.1pt;height: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" strokecolor="black [3213]">
                <v:stroke endarrow="block" joinstyle="miter"/>
              </v:shape>
            </w:pict>
          </mc:Fallback>
        </mc:AlternateContent>
      </w:r>
      <w:r w:rsidRPr="00A1205A">
        <w:rPr>
          <w:noProof/>
          <w:color w:val="000000" w:themeColor="text1"/>
          <w:sz w:val="14"/>
          <w:szCs w:val="14"/>
          <w:lang w:val="en-US"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1351CC" wp14:editId="3935C5EB">
                <wp:simplePos x="0" y="0"/>
                <wp:positionH relativeFrom="page">
                  <wp:posOffset>1489075</wp:posOffset>
                </wp:positionH>
                <wp:positionV relativeFrom="paragraph">
                  <wp:posOffset>130810</wp:posOffset>
                </wp:positionV>
                <wp:extent cx="876935" cy="240665"/>
                <wp:effectExtent l="0" t="0" r="18415" b="26035"/>
                <wp:wrapTopAndBottom/>
                <wp:docPr id="4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935" cy="24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69F" w:rsidRPr="000752F0" w:rsidRDefault="00B1169F" w:rsidP="00B1169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12/24 Hour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351CC" id="_x0000_s1049" style="position:absolute;left:0;text-align:left;margin-left:117.25pt;margin-top:10.3pt;width:69.05pt;height:18.9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" filled="f" strokecolor="black [3213]" strokeweight="1pt">
                <v:textbox>
                  <w:txbxContent>
                    <w:p w:rsidR="00B1169F" w:rsidRPr="000752F0" w:rsidRDefault="00B1169F" w:rsidP="00B1169F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12/24 Hour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Pr="00A1205A">
        <w:rPr>
          <w:noProof/>
          <w:color w:val="000000" w:themeColor="text1"/>
          <w:sz w:val="14"/>
          <w:szCs w:val="14"/>
          <w:lang w:val="en-US"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F694CC" wp14:editId="34B73A70">
                <wp:simplePos x="0" y="0"/>
                <wp:positionH relativeFrom="column">
                  <wp:posOffset>1085215</wp:posOffset>
                </wp:positionH>
                <wp:positionV relativeFrom="paragraph">
                  <wp:posOffset>244475</wp:posOffset>
                </wp:positionV>
                <wp:extent cx="120015" cy="0"/>
                <wp:effectExtent l="0" t="76200" r="13335" b="95250"/>
                <wp:wrapNone/>
                <wp:docPr id="47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FC8B4" id="Прямая со стрелкой 5" o:spid="_x0000_s1026" type="#_x0000_t32" style="position:absolute;margin-left:85.45pt;margin-top:19.25pt;width:9.45pt;height:0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" strokecolor="black [3213]">
                <v:stroke endarrow="block" joinstyle="miter"/>
              </v:shape>
            </w:pict>
          </mc:Fallback>
        </mc:AlternateContent>
      </w:r>
      <w:r w:rsidRPr="00A1205A">
        <w:rPr>
          <w:noProof/>
          <w:color w:val="000000" w:themeColor="text1"/>
          <w:sz w:val="14"/>
          <w:szCs w:val="14"/>
          <w:lang w:val="en-US"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49BCD7" wp14:editId="4BDE825C">
                <wp:simplePos x="0" y="0"/>
                <wp:positionH relativeFrom="margin">
                  <wp:posOffset>123190</wp:posOffset>
                </wp:positionH>
                <wp:positionV relativeFrom="paragraph">
                  <wp:posOffset>136525</wp:posOffset>
                </wp:positionV>
                <wp:extent cx="949325" cy="240665"/>
                <wp:effectExtent l="0" t="0" r="22225" b="26035"/>
                <wp:wrapTopAndBottom/>
                <wp:docPr id="4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24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69F" w:rsidRPr="000752F0" w:rsidRDefault="00B1169F" w:rsidP="00B1169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Leading Zero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9BCD7" id="_x0000_s1050" style="position:absolute;left:0;text-align:left;margin-left:9.7pt;margin-top:10.75pt;width:74.75pt;height:18.9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" filled="f" strokecolor="black [3213]" strokeweight="1pt">
                <v:textbox>
                  <w:txbxContent>
                    <w:p w:rsidR="00B1169F" w:rsidRPr="000752F0" w:rsidRDefault="00B1169F" w:rsidP="00B1169F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Leading Zero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A1205A">
        <w:rPr>
          <w:color w:val="000000" w:themeColor="text1"/>
          <w:sz w:val="14"/>
          <w:szCs w:val="14"/>
          <w:lang w:val="en-US"/>
        </w:rPr>
        <w:t>Press “Mode” to change the selection in the following sequence:</w:t>
      </w:r>
      <w:r w:rsidRPr="00A1205A">
        <w:rPr>
          <w:noProof/>
          <w:color w:val="000000" w:themeColor="text1"/>
          <w:sz w:val="14"/>
          <w:szCs w:val="14"/>
          <w:lang w:val="en-US"/>
        </w:rPr>
        <w:t xml:space="preserve"> </w:t>
      </w:r>
    </w:p>
    <w:p w:rsidR="00B1169F" w:rsidRPr="00A1205A" w:rsidRDefault="00B1169F" w:rsidP="00B1169F">
      <w:pPr>
        <w:pStyle w:val="ListParagraph"/>
        <w:ind w:left="-567" w:right="-142"/>
        <w:jc w:val="both"/>
        <w:rPr>
          <w:color w:val="000000" w:themeColor="text1"/>
          <w:sz w:val="14"/>
          <w:szCs w:val="14"/>
          <w:lang w:val="en-US"/>
        </w:rPr>
      </w:pPr>
    </w:p>
    <w:p w:rsidR="008F146C" w:rsidRDefault="00B1169F" w:rsidP="00A1205A">
      <w:pPr>
        <w:pStyle w:val="ListParagraph"/>
        <w:numPr>
          <w:ilvl w:val="0"/>
          <w:numId w:val="13"/>
        </w:numPr>
        <w:ind w:left="284" w:right="-142" w:hanging="284"/>
        <w:jc w:val="both"/>
        <w:rPr>
          <w:color w:val="000000" w:themeColor="text1"/>
          <w:sz w:val="14"/>
          <w:szCs w:val="14"/>
          <w:lang w:val="en-US"/>
        </w:rPr>
      </w:pPr>
      <w:r>
        <w:rPr>
          <w:color w:val="000000" w:themeColor="text1"/>
          <w:sz w:val="14"/>
          <w:szCs w:val="14"/>
          <w:lang w:val="en-US"/>
        </w:rPr>
        <w:t>In Leading Zero, enter</w:t>
      </w:r>
      <w:r w:rsidR="008F146C">
        <w:rPr>
          <w:color w:val="000000" w:themeColor="text1"/>
          <w:sz w:val="14"/>
          <w:szCs w:val="14"/>
          <w:lang w:val="en-US"/>
        </w:rPr>
        <w:t xml:space="preserve"> 0 for </w:t>
      </w:r>
      <w:r>
        <w:rPr>
          <w:color w:val="000000" w:themeColor="text1"/>
          <w:sz w:val="14"/>
          <w:szCs w:val="14"/>
          <w:lang w:val="en-US"/>
        </w:rPr>
        <w:t xml:space="preserve">no </w:t>
      </w:r>
      <w:r w:rsidR="008F146C">
        <w:rPr>
          <w:color w:val="000000" w:themeColor="text1"/>
          <w:sz w:val="14"/>
          <w:szCs w:val="14"/>
          <w:lang w:val="en-US"/>
        </w:rPr>
        <w:t xml:space="preserve">leading zero, 1 for </w:t>
      </w:r>
      <w:r>
        <w:rPr>
          <w:color w:val="000000" w:themeColor="text1"/>
          <w:sz w:val="14"/>
          <w:szCs w:val="14"/>
          <w:lang w:val="en-US"/>
        </w:rPr>
        <w:t>a leading zero.</w:t>
      </w:r>
    </w:p>
    <w:p w:rsidR="002858DC" w:rsidRDefault="00B1169F" w:rsidP="00902C76">
      <w:pPr>
        <w:pStyle w:val="ListParagraph"/>
        <w:numPr>
          <w:ilvl w:val="0"/>
          <w:numId w:val="13"/>
        </w:numPr>
        <w:ind w:left="284" w:right="-142" w:hanging="284"/>
        <w:jc w:val="both"/>
        <w:rPr>
          <w:color w:val="000000" w:themeColor="text1"/>
          <w:sz w:val="14"/>
          <w:szCs w:val="14"/>
          <w:lang w:val="en-US"/>
        </w:rPr>
      </w:pPr>
      <w:r>
        <w:rPr>
          <w:color w:val="000000" w:themeColor="text1"/>
          <w:sz w:val="14"/>
          <w:szCs w:val="14"/>
          <w:lang w:val="en-US"/>
        </w:rPr>
        <w:t>In</w:t>
      </w:r>
      <w:r w:rsidR="002858DC" w:rsidRPr="00A1205A">
        <w:rPr>
          <w:color w:val="000000" w:themeColor="text1"/>
          <w:sz w:val="14"/>
          <w:szCs w:val="14"/>
          <w:lang w:val="en-US"/>
        </w:rPr>
        <w:t xml:space="preserve"> 12/24 </w:t>
      </w:r>
      <w:r>
        <w:rPr>
          <w:color w:val="000000" w:themeColor="text1"/>
          <w:sz w:val="14"/>
          <w:szCs w:val="14"/>
          <w:lang w:val="en-US"/>
        </w:rPr>
        <w:t xml:space="preserve">hour </w:t>
      </w:r>
      <w:r w:rsidR="00902C76">
        <w:rPr>
          <w:color w:val="000000" w:themeColor="text1"/>
          <w:sz w:val="14"/>
          <w:szCs w:val="14"/>
          <w:lang w:val="en-US"/>
        </w:rPr>
        <w:t>enter 12 for 12 hour mode or 24 for 24 hour mode</w:t>
      </w:r>
      <w:r w:rsidR="002858DC" w:rsidRPr="00A1205A">
        <w:rPr>
          <w:color w:val="000000" w:themeColor="text1"/>
          <w:sz w:val="14"/>
          <w:szCs w:val="14"/>
          <w:lang w:val="en-US"/>
        </w:rPr>
        <w:t>.</w:t>
      </w:r>
    </w:p>
    <w:p w:rsidR="00902C76" w:rsidRPr="00A1205A" w:rsidRDefault="00902C76" w:rsidP="00902C76">
      <w:pPr>
        <w:pStyle w:val="ListParagraph"/>
        <w:numPr>
          <w:ilvl w:val="0"/>
          <w:numId w:val="13"/>
        </w:numPr>
        <w:ind w:left="284" w:right="-142" w:hanging="284"/>
        <w:jc w:val="both"/>
        <w:rPr>
          <w:color w:val="000000" w:themeColor="text1"/>
          <w:sz w:val="14"/>
          <w:szCs w:val="14"/>
          <w:lang w:val="en-US"/>
        </w:rPr>
      </w:pPr>
      <w:r>
        <w:rPr>
          <w:color w:val="000000" w:themeColor="text1"/>
          <w:sz w:val="14"/>
          <w:szCs w:val="14"/>
          <w:lang w:val="en-US"/>
        </w:rPr>
        <w:t>In Date Format, enter 0 for DD/MM/YY, 1 for MM/DD/YY or 2 for YY/MM/DD</w:t>
      </w:r>
    </w:p>
    <w:p w:rsidR="00D05CFC" w:rsidRDefault="00D05CFC" w:rsidP="00A1205A">
      <w:pPr>
        <w:pStyle w:val="ListParagraph"/>
        <w:numPr>
          <w:ilvl w:val="0"/>
          <w:numId w:val="13"/>
        </w:numPr>
        <w:ind w:left="284" w:right="-142" w:hanging="284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 xml:space="preserve">After you set </w:t>
      </w:r>
      <w:r w:rsidR="00902C76">
        <w:rPr>
          <w:color w:val="000000" w:themeColor="text1"/>
          <w:sz w:val="14"/>
          <w:szCs w:val="14"/>
          <w:lang w:val="en-US"/>
        </w:rPr>
        <w:t>date</w:t>
      </w:r>
      <w:r w:rsidRPr="00A1205A">
        <w:rPr>
          <w:color w:val="000000" w:themeColor="text1"/>
          <w:sz w:val="14"/>
          <w:szCs w:val="14"/>
          <w:lang w:val="en-US"/>
        </w:rPr>
        <w:t xml:space="preserve"> format press “Mode” button to </w:t>
      </w:r>
      <w:r w:rsidR="00902C76">
        <w:rPr>
          <w:color w:val="000000" w:themeColor="text1"/>
          <w:sz w:val="14"/>
          <w:szCs w:val="14"/>
          <w:lang w:val="en-US"/>
        </w:rPr>
        <w:t>enter Blanking Mode</w:t>
      </w:r>
      <w:r w:rsidRPr="00A1205A">
        <w:rPr>
          <w:color w:val="000000" w:themeColor="text1"/>
          <w:sz w:val="14"/>
          <w:szCs w:val="14"/>
          <w:lang w:val="en-US"/>
        </w:rPr>
        <w:t>.</w:t>
      </w:r>
    </w:p>
    <w:p w:rsidR="00902C76" w:rsidRPr="00902C76" w:rsidRDefault="00902C76" w:rsidP="00902C76">
      <w:pPr>
        <w:ind w:left="284" w:right="-142"/>
        <w:rPr>
          <w:b/>
          <w:color w:val="000000" w:themeColor="text1"/>
          <w:sz w:val="16"/>
          <w:szCs w:val="16"/>
          <w:lang w:val="en-US"/>
        </w:rPr>
      </w:pPr>
      <w:r>
        <w:rPr>
          <w:b/>
          <w:color w:val="000000" w:themeColor="text1"/>
          <w:sz w:val="16"/>
          <w:szCs w:val="16"/>
          <w:lang w:val="en-US"/>
        </w:rPr>
        <w:t>Blanking</w:t>
      </w:r>
      <w:r w:rsidRPr="00902C76">
        <w:rPr>
          <w:b/>
          <w:color w:val="000000" w:themeColor="text1"/>
          <w:sz w:val="16"/>
          <w:szCs w:val="16"/>
          <w:lang w:val="en-US"/>
        </w:rPr>
        <w:t xml:space="preserve"> Mode</w:t>
      </w:r>
    </w:p>
    <w:p w:rsidR="00796DA9" w:rsidRDefault="00902C76" w:rsidP="00902C76">
      <w:pPr>
        <w:pStyle w:val="ListParagraph"/>
        <w:numPr>
          <w:ilvl w:val="0"/>
          <w:numId w:val="16"/>
        </w:numPr>
        <w:ind w:left="270" w:right="-142" w:hanging="270"/>
        <w:jc w:val="both"/>
        <w:rPr>
          <w:color w:val="000000" w:themeColor="text1"/>
          <w:sz w:val="14"/>
          <w:szCs w:val="14"/>
          <w:lang w:val="en-US"/>
        </w:rPr>
      </w:pPr>
      <w:r>
        <w:rPr>
          <w:color w:val="000000" w:themeColor="text1"/>
          <w:sz w:val="14"/>
          <w:szCs w:val="14"/>
          <w:lang w:val="en-US"/>
        </w:rPr>
        <w:t>Hold down</w:t>
      </w:r>
      <w:r w:rsidRPr="00A1205A">
        <w:rPr>
          <w:color w:val="000000" w:themeColor="text1"/>
          <w:sz w:val="14"/>
          <w:szCs w:val="14"/>
          <w:lang w:val="en-US"/>
        </w:rPr>
        <w:t xml:space="preserve"> “Mode” </w:t>
      </w:r>
      <w:r>
        <w:rPr>
          <w:color w:val="000000" w:themeColor="text1"/>
          <w:sz w:val="14"/>
          <w:szCs w:val="14"/>
          <w:lang w:val="en-US"/>
        </w:rPr>
        <w:t>while in Blanking Mode to change when the display is turned on or off.</w:t>
      </w:r>
    </w:p>
    <w:p w:rsidR="0090704E" w:rsidRDefault="0090704E" w:rsidP="00902C76">
      <w:pPr>
        <w:pStyle w:val="ListParagraph"/>
        <w:numPr>
          <w:ilvl w:val="0"/>
          <w:numId w:val="16"/>
        </w:numPr>
        <w:ind w:left="270" w:right="-142" w:hanging="270"/>
        <w:jc w:val="both"/>
        <w:rPr>
          <w:color w:val="000000" w:themeColor="text1"/>
          <w:sz w:val="14"/>
          <w:szCs w:val="14"/>
          <w:lang w:val="en-US"/>
        </w:rPr>
      </w:pPr>
      <w:r>
        <w:rPr>
          <w:color w:val="000000" w:themeColor="text1"/>
          <w:sz w:val="14"/>
          <w:szCs w:val="14"/>
          <w:lang w:val="en-US"/>
        </w:rPr>
        <w:t>Press “Mode” to change the selection in the following sequence:</w:t>
      </w:r>
    </w:p>
    <w:p w:rsidR="00902C76" w:rsidRPr="00796DA9" w:rsidRDefault="00796DA9" w:rsidP="00796DA9">
      <w:pPr>
        <w:ind w:left="180" w:right="-142"/>
        <w:jc w:val="both"/>
        <w:rPr>
          <w:color w:val="000000" w:themeColor="text1"/>
          <w:sz w:val="14"/>
          <w:szCs w:val="14"/>
          <w:lang w:val="en-US"/>
        </w:rPr>
      </w:pPr>
      <w:r w:rsidRPr="00796DA9">
        <w:rPr>
          <w:noProof/>
          <w:color w:val="000000" w:themeColor="text1"/>
          <w:sz w:val="14"/>
          <w:szCs w:val="14"/>
          <w:lang w:val="en-US" w:eastAsia="en-US"/>
        </w:rPr>
        <w:t xml:space="preserve"> </w:t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2BAE83CB" wp14:editId="6102CA00">
                <wp:extent cx="3074670" cy="246380"/>
                <wp:effectExtent l="0" t="0" r="11430" b="20320"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4670" cy="246380"/>
                          <a:chOff x="0" y="0"/>
                          <a:chExt cx="3074670" cy="246380"/>
                        </a:xfrm>
                      </wpg:grpSpPr>
                      <wps:wsp>
                        <wps:cNvPr id="55" name="Прямоугольник 1"/>
                        <wps:cNvSpPr/>
                        <wps:spPr>
                          <a:xfrm>
                            <a:off x="0" y="5715"/>
                            <a:ext cx="949325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6DA9" w:rsidRPr="000752F0" w:rsidRDefault="00796DA9" w:rsidP="00796DA9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Display 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оугольник 2"/>
                        <wps:cNvSpPr/>
                        <wps:spPr>
                          <a:xfrm>
                            <a:off x="1097280" y="0"/>
                            <a:ext cx="876935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6DA9" w:rsidRPr="000752F0" w:rsidRDefault="00796DA9" w:rsidP="00796DA9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Display Off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рямоугольник 3"/>
                        <wps:cNvSpPr/>
                        <wps:spPr>
                          <a:xfrm>
                            <a:off x="2133600" y="0"/>
                            <a:ext cx="941070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6DA9" w:rsidRPr="000752F0" w:rsidRDefault="00796DA9" w:rsidP="00796DA9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Blanking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рямая со стрелкой 5"/>
                        <wps:cNvCnPr/>
                        <wps:spPr>
                          <a:xfrm flipV="1">
                            <a:off x="962025" y="114300"/>
                            <a:ext cx="120015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 стрелкой 6"/>
                        <wps:cNvCnPr/>
                        <wps:spPr>
                          <a:xfrm>
                            <a:off x="1973580" y="104775"/>
                            <a:ext cx="140970" cy="381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AE83CB" id="Group 56" o:spid="_x0000_s1051" style="width:242.1pt;height:19.4pt;mso-position-horizontal-relative:char;mso-position-vertical-relative:line" coordsize="30746,2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">
                <v:rect id="_x0000_s1052" style="position:absolute;top:57;width:9493;height:2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gzNxgAAANsAAAAPAAAAZHJzL2Rvd25yZXYueG1sRI9Pa8JA&#10;FMTvhX6H5RW8iG4UL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AlIMzcYAAADbAAAA&#10;DwAAAAAAAAAAAAAAAAAHAgAAZHJzL2Rvd25yZXYueG1sUEsFBgAAAAADAAMAtwAAAPoCAAAAAA==&#10;" filled="f" strokecolor="black [3213]" strokeweight="1pt">
                  <v:textbox>
                    <w:txbxContent>
                      <w:p w:rsidR="00796DA9" w:rsidRPr="000752F0" w:rsidRDefault="00796DA9" w:rsidP="00796DA9">
                        <w:pP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Display On</w:t>
                        </w:r>
                      </w:p>
                    </w:txbxContent>
                  </v:textbox>
                </v:rect>
                <v:rect id="_x0000_s1053" style="position:absolute;left:10972;width:8770;height:2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zEixgAAANsAAAAPAAAAZHJzL2Rvd25yZXYueG1sRI9Ba8JA&#10;FITvhf6H5RV6Ed1oqU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4vcxIsYAAADbAAAA&#10;DwAAAAAAAAAAAAAAAAAHAgAAZHJzL2Rvd25yZXYueG1sUEsFBgAAAAADAAMAtwAAAPoCAAAAAA==&#10;" filled="f" strokecolor="black [3213]" strokeweight="1pt">
                  <v:textbox>
                    <w:txbxContent>
                      <w:p w:rsidR="00796DA9" w:rsidRPr="000752F0" w:rsidRDefault="00796DA9" w:rsidP="00796DA9">
                        <w:pP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Display Off</w:t>
                        </w:r>
                      </w:p>
                    </w:txbxContent>
                  </v:textbox>
                </v:rect>
                <v:rect id="_x0000_s1054" style="position:absolute;left:21336;width:9410;height:2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" filled="f" strokecolor="black [3213]" strokeweight="1pt">
                  <v:textbox>
                    <w:txbxContent>
                      <w:p w:rsidR="00796DA9" w:rsidRPr="000752F0" w:rsidRDefault="00796DA9" w:rsidP="00796DA9">
                        <w:pP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Blanking</w:t>
                        </w:r>
                      </w:p>
                    </w:txbxContent>
                  </v:textbox>
                </v:rect>
                <v:shape id="Прямая со стрелкой 5" o:spid="_x0000_s1055" type="#_x0000_t32" style="position:absolute;left:9620;top:1143;width:120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" strokecolor="black [3213]">
                  <v:stroke endarrow="block" joinstyle="miter"/>
                </v:shape>
                <v:shape id="Прямая со стрелкой 6" o:spid="_x0000_s1056" type="#_x0000_t32" style="position:absolute;left:19735;top:1047;width:1410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" strokecolor="black [3213]">
                  <v:stroke endarrow="block" joinstyle="miter"/>
                </v:shape>
                <w10:anchorlock/>
              </v:group>
            </w:pict>
          </mc:Fallback>
        </mc:AlternateContent>
      </w:r>
    </w:p>
    <w:p w:rsidR="00902C76" w:rsidRDefault="00902C76" w:rsidP="00902C76">
      <w:pPr>
        <w:pStyle w:val="ListParagraph"/>
        <w:numPr>
          <w:ilvl w:val="0"/>
          <w:numId w:val="16"/>
        </w:numPr>
        <w:ind w:left="270" w:right="-142" w:hanging="270"/>
        <w:jc w:val="both"/>
        <w:rPr>
          <w:color w:val="000000" w:themeColor="text1"/>
          <w:sz w:val="14"/>
          <w:szCs w:val="14"/>
          <w:lang w:val="en-US"/>
        </w:rPr>
      </w:pPr>
      <w:r>
        <w:rPr>
          <w:noProof/>
          <w:color w:val="000000" w:themeColor="text1"/>
          <w:sz w:val="14"/>
          <w:szCs w:val="14"/>
          <w:lang w:val="en-US"/>
        </w:rPr>
        <w:t>Use the up/down buttons to change the hour that the display is turned on and turned off</w:t>
      </w:r>
      <w:r w:rsidR="0090704E">
        <w:rPr>
          <w:noProof/>
          <w:color w:val="000000" w:themeColor="text1"/>
          <w:sz w:val="14"/>
          <w:szCs w:val="14"/>
          <w:lang w:val="en-US"/>
        </w:rPr>
        <w:t>.</w:t>
      </w:r>
      <w:bookmarkStart w:id="0" w:name="_GoBack"/>
      <w:bookmarkEnd w:id="0"/>
    </w:p>
    <w:p w:rsidR="00902C76" w:rsidRPr="00A1205A" w:rsidRDefault="00902C76" w:rsidP="00902C76">
      <w:pPr>
        <w:pStyle w:val="ListParagraph"/>
        <w:numPr>
          <w:ilvl w:val="0"/>
          <w:numId w:val="16"/>
        </w:numPr>
        <w:ind w:left="270" w:right="-142" w:hanging="270"/>
        <w:jc w:val="both"/>
        <w:rPr>
          <w:color w:val="000000" w:themeColor="text1"/>
          <w:sz w:val="14"/>
          <w:szCs w:val="14"/>
          <w:lang w:val="en-US"/>
        </w:rPr>
      </w:pPr>
      <w:r>
        <w:rPr>
          <w:noProof/>
          <w:color w:val="000000" w:themeColor="text1"/>
          <w:sz w:val="14"/>
          <w:szCs w:val="14"/>
          <w:lang w:val="en-US"/>
        </w:rPr>
        <w:t>If you set the display on to be the same time as the display off the display will always be on.</w:t>
      </w:r>
      <w:r w:rsidRPr="00A1205A">
        <w:rPr>
          <w:noProof/>
          <w:color w:val="000000" w:themeColor="text1"/>
          <w:sz w:val="14"/>
          <w:szCs w:val="14"/>
          <w:lang w:val="en-US"/>
        </w:rPr>
        <w:t xml:space="preserve"> </w:t>
      </w:r>
    </w:p>
    <w:p w:rsidR="00902C76" w:rsidRPr="00796DA9" w:rsidRDefault="00902C76" w:rsidP="00796DA9">
      <w:pPr>
        <w:ind w:right="-142"/>
        <w:jc w:val="both"/>
        <w:rPr>
          <w:color w:val="000000" w:themeColor="text1"/>
          <w:sz w:val="14"/>
          <w:szCs w:val="14"/>
          <w:lang w:val="en-US"/>
        </w:rPr>
      </w:pPr>
    </w:p>
    <w:p w:rsidR="002858DC" w:rsidRPr="00A1205A" w:rsidRDefault="002858DC" w:rsidP="00616F18">
      <w:pPr>
        <w:pStyle w:val="ListParagraph"/>
        <w:numPr>
          <w:ilvl w:val="0"/>
          <w:numId w:val="14"/>
        </w:numPr>
        <w:ind w:left="284" w:right="-142" w:hanging="142"/>
        <w:jc w:val="both"/>
        <w:rPr>
          <w:b/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If you do not operate any buttons a few minutes while a selection is flashing, the flashing stops and the clock goes to the Timekeeping Mode</w:t>
      </w:r>
    </w:p>
    <w:p w:rsidR="00796DA9" w:rsidRDefault="00796DA9" w:rsidP="00A1205A">
      <w:pPr>
        <w:pStyle w:val="a2"/>
        <w:spacing w:before="240"/>
        <w:ind w:right="-142" w:firstLine="284"/>
        <w:rPr>
          <w:b/>
          <w:color w:val="000000" w:themeColor="text1"/>
          <w:sz w:val="16"/>
          <w:szCs w:val="16"/>
        </w:rPr>
      </w:pPr>
    </w:p>
    <w:p w:rsidR="003A4E58" w:rsidRPr="00616F18" w:rsidRDefault="003A4E58" w:rsidP="00A1205A">
      <w:pPr>
        <w:pStyle w:val="a2"/>
        <w:spacing w:before="240"/>
        <w:ind w:right="-142" w:firstLine="284"/>
        <w:rPr>
          <w:b/>
          <w:color w:val="000000" w:themeColor="text1"/>
          <w:sz w:val="16"/>
          <w:szCs w:val="16"/>
        </w:rPr>
      </w:pPr>
      <w:r w:rsidRPr="00616F18">
        <w:rPr>
          <w:b/>
          <w:color w:val="000000" w:themeColor="text1"/>
          <w:sz w:val="16"/>
          <w:szCs w:val="16"/>
        </w:rPr>
        <w:lastRenderedPageBreak/>
        <w:t>LED Backlight</w:t>
      </w:r>
    </w:p>
    <w:p w:rsidR="003A4E58" w:rsidRPr="00A1205A" w:rsidRDefault="003A4E58" w:rsidP="00A1205A">
      <w:pPr>
        <w:spacing w:line="360" w:lineRule="auto"/>
        <w:ind w:left="-851" w:right="-142" w:firstLine="851"/>
        <w:jc w:val="both"/>
        <w:rPr>
          <w:b/>
          <w:color w:val="000000" w:themeColor="text1"/>
          <w:sz w:val="14"/>
          <w:szCs w:val="14"/>
          <w:lang w:val="en-US"/>
        </w:rPr>
      </w:pPr>
      <w:r w:rsidRPr="00A1205A">
        <w:rPr>
          <w:b/>
          <w:color w:val="000000" w:themeColor="text1"/>
          <w:sz w:val="14"/>
          <w:szCs w:val="14"/>
          <w:lang w:val="en-US"/>
        </w:rPr>
        <w:t xml:space="preserve">To disable </w:t>
      </w:r>
      <w:r w:rsidR="00F71383" w:rsidRPr="00A1205A">
        <w:rPr>
          <w:b/>
          <w:color w:val="000000" w:themeColor="text1"/>
          <w:sz w:val="14"/>
          <w:szCs w:val="14"/>
          <w:lang w:val="en-US"/>
        </w:rPr>
        <w:t>LED</w:t>
      </w:r>
      <w:r w:rsidRPr="00A1205A">
        <w:rPr>
          <w:b/>
          <w:color w:val="000000" w:themeColor="text1"/>
          <w:sz w:val="14"/>
          <w:szCs w:val="14"/>
          <w:lang w:val="en-US"/>
        </w:rPr>
        <w:t xml:space="preserve"> </w:t>
      </w:r>
      <w:r w:rsidR="00F71383" w:rsidRPr="00A1205A">
        <w:rPr>
          <w:b/>
          <w:color w:val="000000" w:themeColor="text1"/>
          <w:sz w:val="14"/>
          <w:szCs w:val="14"/>
          <w:lang w:val="en-US"/>
        </w:rPr>
        <w:t>backlight</w:t>
      </w:r>
    </w:p>
    <w:p w:rsidR="003A4E58" w:rsidRPr="00A1205A" w:rsidRDefault="003A4E58" w:rsidP="00A1205A">
      <w:pPr>
        <w:pStyle w:val="ListParagraph"/>
        <w:numPr>
          <w:ilvl w:val="0"/>
          <w:numId w:val="9"/>
        </w:numPr>
        <w:spacing w:after="240"/>
        <w:ind w:left="284" w:right="-142" w:hanging="284"/>
        <w:jc w:val="both"/>
        <w:rPr>
          <w:b/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 xml:space="preserve">Hold down “Down” </w:t>
      </w:r>
      <w:r w:rsidR="00F71383" w:rsidRPr="00A1205A">
        <w:rPr>
          <w:color w:val="000000" w:themeColor="text1"/>
          <w:sz w:val="14"/>
          <w:szCs w:val="14"/>
          <w:lang w:val="en-US"/>
        </w:rPr>
        <w:t>until the</w:t>
      </w:r>
      <w:r w:rsidRPr="00A1205A">
        <w:rPr>
          <w:color w:val="000000" w:themeColor="text1"/>
          <w:sz w:val="14"/>
          <w:szCs w:val="14"/>
          <w:lang w:val="en-US"/>
        </w:rPr>
        <w:t xml:space="preserve"> LED </w:t>
      </w:r>
      <w:r w:rsidR="00F71383" w:rsidRPr="00A1205A">
        <w:rPr>
          <w:color w:val="000000" w:themeColor="text1"/>
          <w:sz w:val="14"/>
          <w:szCs w:val="14"/>
          <w:lang w:val="en-US"/>
        </w:rPr>
        <w:t>backlight turns off.</w:t>
      </w:r>
    </w:p>
    <w:p w:rsidR="00F71383" w:rsidRPr="00A1205A" w:rsidRDefault="00F71383" w:rsidP="00A1205A">
      <w:pPr>
        <w:spacing w:line="360" w:lineRule="auto"/>
        <w:ind w:left="-851" w:right="-142" w:firstLine="851"/>
        <w:jc w:val="both"/>
        <w:rPr>
          <w:b/>
          <w:color w:val="000000" w:themeColor="text1"/>
          <w:sz w:val="14"/>
          <w:szCs w:val="14"/>
          <w:lang w:val="en-US"/>
        </w:rPr>
      </w:pPr>
      <w:r w:rsidRPr="00A1205A">
        <w:rPr>
          <w:b/>
          <w:color w:val="000000" w:themeColor="text1"/>
          <w:sz w:val="14"/>
          <w:szCs w:val="14"/>
          <w:lang w:val="en-US"/>
        </w:rPr>
        <w:t>To enable LED backlight</w:t>
      </w:r>
    </w:p>
    <w:p w:rsidR="00F71383" w:rsidRPr="00A1205A" w:rsidRDefault="00F71383" w:rsidP="00A1205A">
      <w:pPr>
        <w:pStyle w:val="ListParagraph"/>
        <w:numPr>
          <w:ilvl w:val="0"/>
          <w:numId w:val="9"/>
        </w:numPr>
        <w:ind w:left="284" w:right="-142" w:hanging="284"/>
        <w:jc w:val="both"/>
        <w:rPr>
          <w:b/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Hold down “Up” until the LED backlight turns off.</w:t>
      </w:r>
    </w:p>
    <w:p w:rsidR="00F71383" w:rsidRPr="00A1205A" w:rsidRDefault="00F71383" w:rsidP="00A1205A">
      <w:pPr>
        <w:pStyle w:val="ListParagraph"/>
        <w:spacing w:line="360" w:lineRule="auto"/>
        <w:ind w:left="153" w:right="-142"/>
        <w:jc w:val="both"/>
        <w:rPr>
          <w:b/>
          <w:color w:val="000000" w:themeColor="text1"/>
          <w:sz w:val="14"/>
          <w:szCs w:val="14"/>
          <w:lang w:val="en-US"/>
        </w:rPr>
      </w:pPr>
    </w:p>
    <w:p w:rsidR="00D05CFC" w:rsidRPr="00616F18" w:rsidRDefault="00BF5256" w:rsidP="00A1205A">
      <w:pPr>
        <w:pStyle w:val="a2"/>
        <w:ind w:right="-142" w:firstLine="284"/>
        <w:rPr>
          <w:b/>
          <w:color w:val="000000" w:themeColor="text1"/>
          <w:sz w:val="16"/>
          <w:szCs w:val="16"/>
        </w:rPr>
      </w:pPr>
      <w:r w:rsidRPr="00616F18">
        <w:rPr>
          <w:b/>
          <w:color w:val="000000" w:themeColor="text1"/>
          <w:sz w:val="16"/>
          <w:szCs w:val="16"/>
        </w:rPr>
        <w:t>POWER ON SELF TEST</w:t>
      </w:r>
    </w:p>
    <w:p w:rsidR="004B2EB2" w:rsidRDefault="00BF5256" w:rsidP="00A1205A">
      <w:pPr>
        <w:ind w:right="-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 xml:space="preserve">Immediately after a clock is powered on </w:t>
      </w:r>
      <w:r w:rsidR="004B2EB2" w:rsidRPr="00A1205A">
        <w:rPr>
          <w:color w:val="000000" w:themeColor="text1"/>
          <w:sz w:val="14"/>
          <w:szCs w:val="14"/>
          <w:lang w:val="en-US"/>
        </w:rPr>
        <w:t>Self-Test</w:t>
      </w:r>
      <w:r w:rsidRPr="00A1205A">
        <w:rPr>
          <w:color w:val="000000" w:themeColor="text1"/>
          <w:sz w:val="14"/>
          <w:szCs w:val="14"/>
          <w:lang w:val="en-US"/>
        </w:rPr>
        <w:t xml:space="preserve"> is starting</w:t>
      </w:r>
      <w:r w:rsidR="004B2EB2" w:rsidRPr="00A1205A">
        <w:rPr>
          <w:color w:val="000000" w:themeColor="text1"/>
          <w:sz w:val="14"/>
          <w:szCs w:val="14"/>
          <w:lang w:val="en-US"/>
        </w:rPr>
        <w:t xml:space="preserve"> in the following sequence:</w:t>
      </w:r>
    </w:p>
    <w:p w:rsidR="00616F18" w:rsidRPr="00A1205A" w:rsidRDefault="00616F18" w:rsidP="00A1205A">
      <w:pPr>
        <w:ind w:right="-142"/>
        <w:jc w:val="both"/>
        <w:rPr>
          <w:color w:val="000000" w:themeColor="text1"/>
          <w:sz w:val="14"/>
          <w:szCs w:val="14"/>
          <w:lang w:val="en-US"/>
        </w:rPr>
      </w:pPr>
    </w:p>
    <w:p w:rsidR="00BF5256" w:rsidRPr="00A1205A" w:rsidRDefault="004B2EB2" w:rsidP="00A1205A">
      <w:pPr>
        <w:pStyle w:val="ListParagraph"/>
        <w:numPr>
          <w:ilvl w:val="0"/>
          <w:numId w:val="15"/>
        </w:numPr>
        <w:ind w:right="-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Red LEDs on.</w:t>
      </w:r>
    </w:p>
    <w:p w:rsidR="004B2EB2" w:rsidRPr="00A1205A" w:rsidRDefault="004B2EB2" w:rsidP="00A1205A">
      <w:pPr>
        <w:pStyle w:val="ListParagraph"/>
        <w:numPr>
          <w:ilvl w:val="0"/>
          <w:numId w:val="15"/>
        </w:numPr>
        <w:ind w:right="-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Green LEDs on.</w:t>
      </w:r>
    </w:p>
    <w:p w:rsidR="004B2EB2" w:rsidRPr="00A1205A" w:rsidRDefault="004B2EB2" w:rsidP="00A1205A">
      <w:pPr>
        <w:pStyle w:val="ListParagraph"/>
        <w:numPr>
          <w:ilvl w:val="0"/>
          <w:numId w:val="15"/>
        </w:numPr>
        <w:ind w:right="-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Blue LEDs on.</w:t>
      </w:r>
    </w:p>
    <w:p w:rsidR="004B2EB2" w:rsidRPr="00A1205A" w:rsidRDefault="00285135" w:rsidP="00A1205A">
      <w:pPr>
        <w:pStyle w:val="ListParagraph"/>
        <w:numPr>
          <w:ilvl w:val="0"/>
          <w:numId w:val="15"/>
        </w:numPr>
        <w:ind w:right="-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Tubes test which display all digits from 0 to 9 on all tubes simultaneously.</w:t>
      </w:r>
    </w:p>
    <w:p w:rsidR="00285135" w:rsidRPr="00A1205A" w:rsidRDefault="00285135" w:rsidP="00A1205A">
      <w:pPr>
        <w:pStyle w:val="ListParagraph"/>
        <w:numPr>
          <w:ilvl w:val="0"/>
          <w:numId w:val="15"/>
        </w:numPr>
        <w:ind w:right="-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Input voltage test</w:t>
      </w:r>
      <w:r w:rsidR="002B2F88" w:rsidRPr="00A1205A">
        <w:rPr>
          <w:color w:val="000000" w:themeColor="text1"/>
          <w:sz w:val="14"/>
          <w:szCs w:val="14"/>
          <w:lang w:val="en-US"/>
        </w:rPr>
        <w:t>.</w:t>
      </w:r>
    </w:p>
    <w:p w:rsidR="00285135" w:rsidRPr="00A1205A" w:rsidRDefault="002B2F88" w:rsidP="00A1205A">
      <w:pPr>
        <w:pStyle w:val="ListParagraph"/>
        <w:numPr>
          <w:ilvl w:val="0"/>
          <w:numId w:val="15"/>
        </w:numPr>
        <w:ind w:right="-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Firmware version.</w:t>
      </w:r>
    </w:p>
    <w:p w:rsidR="002B2F88" w:rsidRPr="00A1205A" w:rsidRDefault="002B2F88" w:rsidP="00A1205A">
      <w:pPr>
        <w:pStyle w:val="ListParagraph"/>
        <w:numPr>
          <w:ilvl w:val="0"/>
          <w:numId w:val="15"/>
        </w:numPr>
        <w:ind w:right="-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Sound test.</w:t>
      </w:r>
    </w:p>
    <w:sectPr w:rsidR="002B2F88" w:rsidRPr="00A1205A" w:rsidSect="0018042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5953" w:h="8392" w:orient="landscape" w:code="11"/>
      <w:pgMar w:top="284" w:right="424" w:bottom="284" w:left="567" w:header="5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1B2" w:rsidRDefault="008371B2" w:rsidP="009A4CE1">
      <w:r>
        <w:separator/>
      </w:r>
    </w:p>
  </w:endnote>
  <w:endnote w:type="continuationSeparator" w:id="0">
    <w:p w:rsidR="008371B2" w:rsidRDefault="008371B2" w:rsidP="009A4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optieScript-Italic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80B" w:rsidRDefault="005048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80B" w:rsidRDefault="005048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80B" w:rsidRDefault="005048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1B2" w:rsidRDefault="008371B2" w:rsidP="009A4CE1">
      <w:r>
        <w:separator/>
      </w:r>
    </w:p>
  </w:footnote>
  <w:footnote w:type="continuationSeparator" w:id="0">
    <w:p w:rsidR="008371B2" w:rsidRDefault="008371B2" w:rsidP="009A4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1D0" w:rsidRDefault="007871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1D0" w:rsidRDefault="007871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1D0" w:rsidRDefault="007871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F75F4"/>
    <w:multiLevelType w:val="hybridMultilevel"/>
    <w:tmpl w:val="C4881F8A"/>
    <w:lvl w:ilvl="0" w:tplc="0419000F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110773F1"/>
    <w:multiLevelType w:val="hybridMultilevel"/>
    <w:tmpl w:val="8904F0D8"/>
    <w:lvl w:ilvl="0" w:tplc="B7CED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0180A"/>
    <w:multiLevelType w:val="hybridMultilevel"/>
    <w:tmpl w:val="E9BA0230"/>
    <w:lvl w:ilvl="0" w:tplc="45A06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C163E"/>
    <w:multiLevelType w:val="hybridMultilevel"/>
    <w:tmpl w:val="D51ACA4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73711EC"/>
    <w:multiLevelType w:val="hybridMultilevel"/>
    <w:tmpl w:val="79E83CB2"/>
    <w:lvl w:ilvl="0" w:tplc="B7CED526">
      <w:start w:val="1"/>
      <w:numFmt w:val="decimal"/>
      <w:lvlText w:val="%1."/>
      <w:lvlJc w:val="left"/>
      <w:pPr>
        <w:ind w:left="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2B9A75FF"/>
    <w:multiLevelType w:val="hybridMultilevel"/>
    <w:tmpl w:val="9C46C6A0"/>
    <w:lvl w:ilvl="0" w:tplc="0419000F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2D235635"/>
    <w:multiLevelType w:val="hybridMultilevel"/>
    <w:tmpl w:val="651A0A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3F3006"/>
    <w:multiLevelType w:val="hybridMultilevel"/>
    <w:tmpl w:val="160629FE"/>
    <w:lvl w:ilvl="0" w:tplc="4FD8A2EC">
      <w:start w:val="1"/>
      <w:numFmt w:val="decimal"/>
      <w:lvlText w:val="%1."/>
      <w:lvlJc w:val="left"/>
      <w:pPr>
        <w:ind w:left="153" w:hanging="360"/>
      </w:pPr>
      <w:rPr>
        <w:rFonts w:hint="default"/>
        <w:b w:val="0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50230A00"/>
    <w:multiLevelType w:val="hybridMultilevel"/>
    <w:tmpl w:val="0306627A"/>
    <w:lvl w:ilvl="0" w:tplc="B7CED5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1FB58EB"/>
    <w:multiLevelType w:val="hybridMultilevel"/>
    <w:tmpl w:val="0306627A"/>
    <w:lvl w:ilvl="0" w:tplc="B7CED5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59BE23BE"/>
    <w:multiLevelType w:val="hybridMultilevel"/>
    <w:tmpl w:val="8904F0D8"/>
    <w:lvl w:ilvl="0" w:tplc="B7CED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454F6A"/>
    <w:multiLevelType w:val="hybridMultilevel"/>
    <w:tmpl w:val="426C867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65DE3804"/>
    <w:multiLevelType w:val="hybridMultilevel"/>
    <w:tmpl w:val="462A4224"/>
    <w:lvl w:ilvl="0" w:tplc="89006A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A5153C9"/>
    <w:multiLevelType w:val="hybridMultilevel"/>
    <w:tmpl w:val="9EC6AD2A"/>
    <w:lvl w:ilvl="0" w:tplc="61B4AEE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7A72300C"/>
    <w:multiLevelType w:val="hybridMultilevel"/>
    <w:tmpl w:val="F35A714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7FFD6506"/>
    <w:multiLevelType w:val="hybridMultilevel"/>
    <w:tmpl w:val="12547232"/>
    <w:lvl w:ilvl="0" w:tplc="43C08CDA">
      <w:start w:val="1"/>
      <w:numFmt w:val="decimal"/>
      <w:lvlText w:val="%1."/>
      <w:lvlJc w:val="left"/>
      <w:pPr>
        <w:ind w:left="-13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5"/>
  </w:num>
  <w:num w:numId="2">
    <w:abstractNumId w:val="15"/>
  </w:num>
  <w:num w:numId="3">
    <w:abstractNumId w:val="12"/>
  </w:num>
  <w:num w:numId="4">
    <w:abstractNumId w:val="14"/>
  </w:num>
  <w:num w:numId="5">
    <w:abstractNumId w:val="6"/>
  </w:num>
  <w:num w:numId="6">
    <w:abstractNumId w:val="0"/>
  </w:num>
  <w:num w:numId="7">
    <w:abstractNumId w:val="10"/>
  </w:num>
  <w:num w:numId="8">
    <w:abstractNumId w:val="2"/>
  </w:num>
  <w:num w:numId="9">
    <w:abstractNumId w:val="7"/>
  </w:num>
  <w:num w:numId="10">
    <w:abstractNumId w:val="13"/>
  </w:num>
  <w:num w:numId="11">
    <w:abstractNumId w:val="1"/>
  </w:num>
  <w:num w:numId="12">
    <w:abstractNumId w:val="11"/>
  </w:num>
  <w:num w:numId="13">
    <w:abstractNumId w:val="9"/>
  </w:num>
  <w:num w:numId="14">
    <w:abstractNumId w:val="3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bookFoldPrint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CF"/>
    <w:rsid w:val="000175F9"/>
    <w:rsid w:val="00073B42"/>
    <w:rsid w:val="000752F0"/>
    <w:rsid w:val="000820CC"/>
    <w:rsid w:val="0008233F"/>
    <w:rsid w:val="000868A2"/>
    <w:rsid w:val="000A2C27"/>
    <w:rsid w:val="000E0E47"/>
    <w:rsid w:val="00101247"/>
    <w:rsid w:val="00105D76"/>
    <w:rsid w:val="00147E73"/>
    <w:rsid w:val="0018042B"/>
    <w:rsid w:val="001D7A21"/>
    <w:rsid w:val="0026326A"/>
    <w:rsid w:val="00285135"/>
    <w:rsid w:val="002858DC"/>
    <w:rsid w:val="0029175B"/>
    <w:rsid w:val="002B2F88"/>
    <w:rsid w:val="002F53B2"/>
    <w:rsid w:val="00302069"/>
    <w:rsid w:val="00327B8D"/>
    <w:rsid w:val="003521C6"/>
    <w:rsid w:val="003A4E58"/>
    <w:rsid w:val="003C08AA"/>
    <w:rsid w:val="00464E05"/>
    <w:rsid w:val="0047735B"/>
    <w:rsid w:val="004B2EB2"/>
    <w:rsid w:val="004D3C8D"/>
    <w:rsid w:val="0050480B"/>
    <w:rsid w:val="00533DDE"/>
    <w:rsid w:val="0053725D"/>
    <w:rsid w:val="00580E4B"/>
    <w:rsid w:val="005C20A3"/>
    <w:rsid w:val="005D50CF"/>
    <w:rsid w:val="00616F18"/>
    <w:rsid w:val="00643253"/>
    <w:rsid w:val="00653A86"/>
    <w:rsid w:val="006E32C5"/>
    <w:rsid w:val="006F6CE0"/>
    <w:rsid w:val="0071620E"/>
    <w:rsid w:val="007627E4"/>
    <w:rsid w:val="0078479E"/>
    <w:rsid w:val="007871D0"/>
    <w:rsid w:val="00796DA9"/>
    <w:rsid w:val="007B48EE"/>
    <w:rsid w:val="008268A6"/>
    <w:rsid w:val="00833151"/>
    <w:rsid w:val="008371B2"/>
    <w:rsid w:val="0084672B"/>
    <w:rsid w:val="008815A9"/>
    <w:rsid w:val="008821FE"/>
    <w:rsid w:val="008F146C"/>
    <w:rsid w:val="00902C76"/>
    <w:rsid w:val="0090704E"/>
    <w:rsid w:val="00936A28"/>
    <w:rsid w:val="009A4CE1"/>
    <w:rsid w:val="009C4103"/>
    <w:rsid w:val="00A02872"/>
    <w:rsid w:val="00A1205A"/>
    <w:rsid w:val="00A73D7C"/>
    <w:rsid w:val="00AA57F5"/>
    <w:rsid w:val="00AB2774"/>
    <w:rsid w:val="00B1169F"/>
    <w:rsid w:val="00B41361"/>
    <w:rsid w:val="00B42AD8"/>
    <w:rsid w:val="00B5380E"/>
    <w:rsid w:val="00B83C68"/>
    <w:rsid w:val="00B91257"/>
    <w:rsid w:val="00B97ED7"/>
    <w:rsid w:val="00BA3A11"/>
    <w:rsid w:val="00BD39EF"/>
    <w:rsid w:val="00BF5256"/>
    <w:rsid w:val="00C06A35"/>
    <w:rsid w:val="00C22BA5"/>
    <w:rsid w:val="00C86C00"/>
    <w:rsid w:val="00CB1BE8"/>
    <w:rsid w:val="00CD4DC3"/>
    <w:rsid w:val="00D05CFC"/>
    <w:rsid w:val="00D10FAF"/>
    <w:rsid w:val="00D73D4B"/>
    <w:rsid w:val="00D77380"/>
    <w:rsid w:val="00DA0B20"/>
    <w:rsid w:val="00E36375"/>
    <w:rsid w:val="00E45D0B"/>
    <w:rsid w:val="00E72777"/>
    <w:rsid w:val="00E82552"/>
    <w:rsid w:val="00E86C94"/>
    <w:rsid w:val="00E93CAA"/>
    <w:rsid w:val="00EC0A4B"/>
    <w:rsid w:val="00EF09BC"/>
    <w:rsid w:val="00F03CF5"/>
    <w:rsid w:val="00F10D30"/>
    <w:rsid w:val="00F71383"/>
    <w:rsid w:val="00F9175F"/>
    <w:rsid w:val="00FF3D81"/>
    <w:rsid w:val="00FF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1714C0"/>
  <w15:chartTrackingRefBased/>
  <w15:docId w15:val="{DD7E81C2-1D9E-4F5B-B513-1FD40691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ru-RU" w:eastAsia="ru-RU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a">
    <w:name w:val="Имя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Pr>
      <w:caps/>
      <w:color w:val="A4A4A4" w:themeColor="background2" w:themeShade="BF"/>
      <w:spacing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a0">
    <w:name w:val="Линия подписи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IntenseEmphasis">
    <w:name w:val="Intense Emphasis"/>
    <w:basedOn w:val="DefaultParagraphFont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a1">
    <w:name w:val="Год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NoSpacing">
    <w:name w:val="No Spacing"/>
    <w:link w:val="NoSpacingChar"/>
    <w:uiPriority w:val="1"/>
    <w:qFormat/>
    <w:rsid w:val="005D50CF"/>
    <w:pPr>
      <w:jc w:val="left"/>
    </w:pPr>
    <w:rPr>
      <w:color w:val="auto"/>
      <w:spacing w:val="0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D50CF"/>
    <w:rPr>
      <w:color w:val="auto"/>
      <w:spacing w:val="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A4CE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CE1"/>
  </w:style>
  <w:style w:type="paragraph" w:styleId="Footer">
    <w:name w:val="footer"/>
    <w:basedOn w:val="Normal"/>
    <w:link w:val="FooterChar"/>
    <w:uiPriority w:val="99"/>
    <w:unhideWhenUsed/>
    <w:rsid w:val="009A4CE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CE1"/>
  </w:style>
  <w:style w:type="paragraph" w:styleId="ListParagraph">
    <w:name w:val="List Paragraph"/>
    <w:basedOn w:val="Normal"/>
    <w:uiPriority w:val="34"/>
    <w:unhideWhenUsed/>
    <w:qFormat/>
    <w:rsid w:val="00AA57F5"/>
    <w:pPr>
      <w:ind w:left="720"/>
      <w:contextualSpacing/>
    </w:pPr>
  </w:style>
  <w:style w:type="paragraph" w:customStyle="1" w:styleId="a2">
    <w:name w:val="Мой Заголовок"/>
    <w:basedOn w:val="Normal"/>
    <w:link w:val="a3"/>
    <w:qFormat/>
    <w:rsid w:val="00D73D4B"/>
    <w:pPr>
      <w:spacing w:line="360" w:lineRule="auto"/>
      <w:ind w:hanging="709"/>
    </w:pPr>
    <w:rPr>
      <w:lang w:val="en-US"/>
    </w:rPr>
  </w:style>
  <w:style w:type="character" w:customStyle="1" w:styleId="a3">
    <w:name w:val="Мой Заголовок Знак"/>
    <w:basedOn w:val="DefaultParagraphFont"/>
    <w:link w:val="a2"/>
    <w:rsid w:val="00D73D4B"/>
    <w:rPr>
      <w:lang w:val="en-US"/>
    </w:rPr>
  </w:style>
  <w:style w:type="character" w:customStyle="1" w:styleId="apple-converted-space">
    <w:name w:val="apple-converted-space"/>
    <w:basedOn w:val="DefaultParagraphFont"/>
    <w:rsid w:val="00BF5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c\AppData\Roaming\Microsoft\&#1064;&#1072;&#1073;&#1083;&#1086;&#1085;&#1099;\&#1055;&#1086;&#1095;&#1077;&#1090;&#1085;&#1072;&#1103;%20&#1075;&#1088;&#1072;&#1084;&#1086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Gra &amp; AFCH</PublishDate>
  <Abstract/>
  <CompanyAddress>Release 1.4 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7FEDC7-09E8-4810-B33F-7E60C42DD0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9C5A5D-943F-4A95-BDCC-16A332339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Почетная грамота.dotx</Template>
  <TotalTime>337</TotalTime>
  <Pages>5</Pages>
  <Words>619</Words>
  <Characters>3532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Divergence Meter</vt:lpstr>
      <vt:lpstr>Divergence Meter</vt:lpstr>
    </vt:vector>
  </TitlesOfParts>
  <Company>2036</Company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Divergence Meter</dc:title>
  <dc:subject>Nixie Clock</dc:subject>
  <dc:creator>Operating instruction</dc:creator>
  <cp:keywords/>
  <dc:description/>
  <cp:lastModifiedBy>Paul Andrews</cp:lastModifiedBy>
  <cp:revision>2</cp:revision>
  <cp:lastPrinted>2015-10-12T16:06:00Z</cp:lastPrinted>
  <dcterms:created xsi:type="dcterms:W3CDTF">2015-10-12T16:30:00Z</dcterms:created>
  <dcterms:modified xsi:type="dcterms:W3CDTF">2017-01-29T21:06:00Z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TC040272549991</vt:lpwstr>
  </property>
</Properties>
</file>